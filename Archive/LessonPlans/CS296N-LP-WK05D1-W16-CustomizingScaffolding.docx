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19D9EF" w14:textId="4EC22628" w:rsidR="00C56B0A" w:rsidRDefault="00BB2F27" w:rsidP="00C56B0A">
      <w:pPr>
        <w:spacing w:line="240" w:lineRule="auto"/>
        <w:rPr>
          <w:b/>
        </w:rPr>
      </w:pPr>
      <w:r>
        <w:rPr>
          <w:b/>
        </w:rPr>
        <w:t>Where we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4066"/>
      </w:tblGrid>
      <w:tr w:rsidR="00BB2F27" w:rsidRPr="00BB2F27" w14:paraId="6D7C0FEA" w14:textId="77777777" w:rsidTr="00BB2F27">
        <w:trPr>
          <w:trHeight w:val="260"/>
        </w:trPr>
        <w:tc>
          <w:tcPr>
            <w:tcW w:w="0" w:type="auto"/>
          </w:tcPr>
          <w:p w14:paraId="40C38CAE" w14:textId="77777777" w:rsidR="00BB2F27" w:rsidRPr="00BB2F27" w:rsidRDefault="00BB2F27" w:rsidP="00BB2F27">
            <w:pPr>
              <w:spacing w:line="240" w:lineRule="auto"/>
            </w:pPr>
            <w:r w:rsidRPr="00BB2F27">
              <w:t>Intro to MVC</w:t>
            </w:r>
          </w:p>
        </w:tc>
        <w:tc>
          <w:tcPr>
            <w:tcW w:w="0" w:type="auto"/>
          </w:tcPr>
          <w:p w14:paraId="28F8D7D0" w14:textId="2515D17F" w:rsidR="00BB2F27" w:rsidRPr="00BB2F27" w:rsidRDefault="00033FB7" w:rsidP="00BB2F27">
            <w:pPr>
              <w:spacing w:line="240" w:lineRule="auto"/>
            </w:pPr>
            <w:r w:rsidRPr="00BB2F27">
              <w:t>Annotation and validation</w:t>
            </w:r>
          </w:p>
        </w:tc>
      </w:tr>
      <w:tr w:rsidR="00BB2F27" w:rsidRPr="00BB2F27" w14:paraId="264028BF" w14:textId="77777777" w:rsidTr="00BB2F27">
        <w:tc>
          <w:tcPr>
            <w:tcW w:w="0" w:type="auto"/>
          </w:tcPr>
          <w:p w14:paraId="4B7B7D8B" w14:textId="1BBB3465" w:rsidR="00BB2F27" w:rsidRPr="00BB2F27" w:rsidRDefault="00BB2F27" w:rsidP="00BB2F27">
            <w:pPr>
              <w:spacing w:line="240" w:lineRule="auto"/>
            </w:pPr>
            <w:r w:rsidRPr="00BB2F27">
              <w:t xml:space="preserve">Controllers and views </w:t>
            </w:r>
          </w:p>
        </w:tc>
        <w:tc>
          <w:tcPr>
            <w:tcW w:w="0" w:type="auto"/>
          </w:tcPr>
          <w:p w14:paraId="5B8C08F3" w14:textId="7E16713A" w:rsidR="00BB2F27" w:rsidRPr="00BB2F27" w:rsidRDefault="00A31B00" w:rsidP="00A31B00">
            <w:pPr>
              <w:spacing w:line="240" w:lineRule="auto"/>
            </w:pPr>
            <w:r w:rsidRPr="00BB2F27">
              <w:t>Identity (Authentication and authorization)</w:t>
            </w:r>
          </w:p>
        </w:tc>
      </w:tr>
      <w:tr w:rsidR="00BB2F27" w:rsidRPr="00BB2F27" w14:paraId="68356F0F" w14:textId="77777777" w:rsidTr="00BB2F27">
        <w:tc>
          <w:tcPr>
            <w:tcW w:w="0" w:type="auto"/>
          </w:tcPr>
          <w:p w14:paraId="0667F265" w14:textId="4DD755AC" w:rsidR="00BB2F27" w:rsidRPr="00BB2F27" w:rsidRDefault="00BB2F27" w:rsidP="00BB2F27">
            <w:pPr>
              <w:spacing w:line="240" w:lineRule="auto"/>
            </w:pPr>
            <w:r w:rsidRPr="00D30ADB">
              <w:t>Models and Entity Framework</w:t>
            </w:r>
            <w:r w:rsidRPr="00BB2F27">
              <w:t xml:space="preserve"> </w:t>
            </w:r>
          </w:p>
        </w:tc>
        <w:tc>
          <w:tcPr>
            <w:tcW w:w="0" w:type="auto"/>
          </w:tcPr>
          <w:p w14:paraId="5CCAB959" w14:textId="3E02BCED" w:rsidR="00BB2F27" w:rsidRPr="00BB2F27" w:rsidRDefault="00A31B00" w:rsidP="00BB2F27">
            <w:pPr>
              <w:spacing w:line="240" w:lineRule="auto"/>
            </w:pPr>
            <w:r w:rsidRPr="00BB2F27">
              <w:t>Routing</w:t>
            </w:r>
          </w:p>
        </w:tc>
      </w:tr>
      <w:tr w:rsidR="00BB2F27" w:rsidRPr="00BB2F27" w14:paraId="3CDFF03A" w14:textId="77777777" w:rsidTr="00BB2F27">
        <w:tc>
          <w:tcPr>
            <w:tcW w:w="0" w:type="auto"/>
          </w:tcPr>
          <w:p w14:paraId="64F28995" w14:textId="4CD1F964" w:rsidR="00BB2F27" w:rsidRPr="00D30ADB" w:rsidRDefault="00BB2F27" w:rsidP="00BB2F27">
            <w:pPr>
              <w:spacing w:line="240" w:lineRule="auto"/>
              <w:rPr>
                <w:highlight w:val="yellow"/>
              </w:rPr>
            </w:pPr>
            <w:r w:rsidRPr="00D30ADB">
              <w:rPr>
                <w:highlight w:val="yellow"/>
              </w:rPr>
              <w:t xml:space="preserve">Forms and HTML helpers </w:t>
            </w:r>
          </w:p>
        </w:tc>
        <w:tc>
          <w:tcPr>
            <w:tcW w:w="0" w:type="auto"/>
          </w:tcPr>
          <w:p w14:paraId="479511FD" w14:textId="77777777" w:rsidR="00BB2F27" w:rsidRPr="00BB2F27" w:rsidRDefault="00BB2F27" w:rsidP="00BB2F27">
            <w:pPr>
              <w:spacing w:line="240" w:lineRule="auto"/>
            </w:pPr>
            <w:r w:rsidRPr="00BB2F27">
              <w:t>Dependency Injection</w:t>
            </w:r>
          </w:p>
        </w:tc>
      </w:tr>
      <w:tr w:rsidR="00BB2F27" w:rsidRPr="00BB2F27" w14:paraId="51CCBE14" w14:textId="77777777" w:rsidTr="00BB2F27">
        <w:tc>
          <w:tcPr>
            <w:tcW w:w="0" w:type="auto"/>
          </w:tcPr>
          <w:p w14:paraId="760FA853" w14:textId="5112BB1E" w:rsidR="00BB2F27" w:rsidRPr="00BB2F27" w:rsidRDefault="00033FB7" w:rsidP="00BB2F27">
            <w:pPr>
              <w:spacing w:line="240" w:lineRule="auto"/>
            </w:pPr>
            <w:r w:rsidRPr="00033FB7">
              <w:rPr>
                <w:highlight w:val="yellow"/>
              </w:rPr>
              <w:t>Customizing Scaffolding</w:t>
            </w:r>
          </w:p>
        </w:tc>
        <w:tc>
          <w:tcPr>
            <w:tcW w:w="0" w:type="auto"/>
          </w:tcPr>
          <w:p w14:paraId="51B96E63" w14:textId="4B833A1F" w:rsidR="00BB2F27" w:rsidRPr="00BB2F27" w:rsidRDefault="00BB2F27" w:rsidP="00BB2F27">
            <w:pPr>
              <w:spacing w:line="240" w:lineRule="auto"/>
            </w:pPr>
            <w:r w:rsidRPr="00BB2F27">
              <w:t>Unit Testing</w:t>
            </w:r>
          </w:p>
        </w:tc>
      </w:tr>
    </w:tbl>
    <w:p w14:paraId="3EAE17DF" w14:textId="76244349" w:rsidR="00BB2F27" w:rsidRDefault="00BB2F27" w:rsidP="00BB2F27">
      <w:pPr>
        <w:spacing w:line="240" w:lineRule="auto"/>
      </w:pPr>
    </w:p>
    <w:p w14:paraId="6DC619D6" w14:textId="77777777" w:rsidR="00CC31EE" w:rsidRDefault="00CC31EE" w:rsidP="00C56B0A">
      <w:pPr>
        <w:spacing w:line="240" w:lineRule="auto"/>
        <w:rPr>
          <w:b/>
        </w:rPr>
      </w:pPr>
      <w:r>
        <w:rPr>
          <w:b/>
        </w:rPr>
        <w:t>Announcements</w:t>
      </w:r>
    </w:p>
    <w:p w14:paraId="0097A835" w14:textId="50C89BAA" w:rsidR="00A83C85" w:rsidRPr="00CC31EE" w:rsidRDefault="00CC31EE" w:rsidP="00C56B0A">
      <w:pPr>
        <w:spacing w:line="240" w:lineRule="auto"/>
      </w:pPr>
      <w:r>
        <w:t xml:space="preserve">No midterm or final. Just the project, which will be worth 50% of the grade. </w:t>
      </w:r>
      <w:r>
        <w:br/>
        <w:t>A midterm check of your project will be done at the beginning of week 7</w:t>
      </w:r>
      <w:r>
        <w:br/>
        <w:t>I’ll give you feedback on your proposals at the end of this week.</w:t>
      </w:r>
      <w:r w:rsidR="00A83C85">
        <w:br/>
        <w:t>Add a search feature to</w:t>
      </w:r>
      <w:r w:rsidR="00272A63">
        <w:t xml:space="preserve"> the</w:t>
      </w:r>
      <w:r w:rsidR="00A83C85">
        <w:t xml:space="preserve"> lab 4</w:t>
      </w:r>
      <w:r w:rsidR="00272A63">
        <w:t xml:space="preserve"> assignment.</w:t>
      </w:r>
      <w:bookmarkStart w:id="0" w:name="_GoBack"/>
      <w:bookmarkEnd w:id="0"/>
    </w:p>
    <w:p w14:paraId="760AB2EE" w14:textId="63DA13C3" w:rsidR="009B19DD" w:rsidRDefault="00B27448" w:rsidP="00C56B0A">
      <w:pPr>
        <w:spacing w:line="240" w:lineRule="auto"/>
        <w:rPr>
          <w:b/>
        </w:rPr>
      </w:pPr>
      <w:r>
        <w:rPr>
          <w:b/>
        </w:rPr>
        <w:t>Review L</w:t>
      </w:r>
      <w:r w:rsidR="009B19DD">
        <w:rPr>
          <w:b/>
        </w:rPr>
        <w:t>ast</w:t>
      </w:r>
      <w:r>
        <w:rPr>
          <w:b/>
        </w:rPr>
        <w:t xml:space="preserve"> Week’s Code</w:t>
      </w:r>
    </w:p>
    <w:p w14:paraId="2D5B520E" w14:textId="5EC1C118" w:rsidR="00B27448" w:rsidRDefault="00B27448" w:rsidP="00B27448">
      <w:pPr>
        <w:pStyle w:val="ListParagraph"/>
        <w:numPr>
          <w:ilvl w:val="0"/>
          <w:numId w:val="11"/>
        </w:numPr>
        <w:spacing w:line="240" w:lineRule="auto"/>
      </w:pPr>
      <w:r>
        <w:t>BooksController (look at Views/Books too)</w:t>
      </w:r>
    </w:p>
    <w:p w14:paraId="49609239" w14:textId="600CDDBB" w:rsidR="00B27448" w:rsidRDefault="00B27448" w:rsidP="00B27448">
      <w:pPr>
        <w:pStyle w:val="ListParagraph"/>
        <w:numPr>
          <w:ilvl w:val="1"/>
          <w:numId w:val="11"/>
        </w:numPr>
        <w:spacing w:line="240" w:lineRule="auto"/>
      </w:pPr>
      <w:r>
        <w:t>Index method has query for books and stack location</w:t>
      </w:r>
    </w:p>
    <w:p w14:paraId="4FE0042C" w14:textId="575A1A59" w:rsidR="00B27448" w:rsidRDefault="00B27448" w:rsidP="00B27448">
      <w:pPr>
        <w:pStyle w:val="ListParagraph"/>
        <w:numPr>
          <w:ilvl w:val="1"/>
          <w:numId w:val="11"/>
        </w:numPr>
        <w:spacing w:line="240" w:lineRule="auto"/>
      </w:pPr>
      <w:r>
        <w:t>Details method has query for book and stack location</w:t>
      </w:r>
    </w:p>
    <w:p w14:paraId="181F8638" w14:textId="048BAE43" w:rsidR="00B27448" w:rsidRDefault="00B27448" w:rsidP="00B27448">
      <w:pPr>
        <w:pStyle w:val="ListParagraph"/>
        <w:numPr>
          <w:ilvl w:val="1"/>
          <w:numId w:val="11"/>
        </w:numPr>
        <w:spacing w:line="240" w:lineRule="auto"/>
      </w:pPr>
      <w:r>
        <w:t>Create method saves book and stack to db</w:t>
      </w:r>
      <w:r>
        <w:br/>
      </w:r>
      <w:r w:rsidR="0074671E">
        <w:t>[</w:t>
      </w:r>
      <w:r>
        <w:t xml:space="preserve">Bind(Include = … </w:t>
      </w:r>
      <w:r w:rsidRPr="0074671E">
        <w:rPr>
          <w:u w:val="single"/>
        </w:rPr>
        <w:t>StackLocation</w:t>
      </w:r>
      <w:r w:rsidR="0074671E">
        <w:t>)] was the solution to last week’s bug</w:t>
      </w:r>
    </w:p>
    <w:p w14:paraId="544F97C6" w14:textId="67814C2C" w:rsidR="005F0F81" w:rsidRDefault="005F0F81" w:rsidP="005F0F81">
      <w:pPr>
        <w:spacing w:line="240" w:lineRule="auto"/>
        <w:rPr>
          <w:b/>
        </w:rPr>
      </w:pPr>
      <w:r>
        <w:rPr>
          <w:b/>
        </w:rPr>
        <w:t>Model Binding</w:t>
      </w:r>
    </w:p>
    <w:p w14:paraId="0C7E61F9" w14:textId="6FFDAD5E" w:rsidR="005F0F81" w:rsidRDefault="005F0F81" w:rsidP="005F0F81">
      <w:pPr>
        <w:pStyle w:val="ListParagraph"/>
        <w:numPr>
          <w:ilvl w:val="0"/>
          <w:numId w:val="11"/>
        </w:numPr>
        <w:spacing w:line="240" w:lineRule="auto"/>
      </w:pPr>
      <w:r w:rsidRPr="005F0F81">
        <w:t>Model binder uses the controller method parameter to search for mat</w:t>
      </w:r>
      <w:r>
        <w:t>c</w:t>
      </w:r>
      <w:r w:rsidRPr="005F0F81">
        <w:t>hing identifiers in the request</w:t>
      </w:r>
      <w:r>
        <w:t>. (Galloway, et al, 104)</w:t>
      </w:r>
    </w:p>
    <w:p w14:paraId="4DCF5B86" w14:textId="2674E6C7" w:rsidR="005F0F81" w:rsidRPr="005F0F81" w:rsidRDefault="00CC31EE" w:rsidP="005F0F81">
      <w:pPr>
        <w:pStyle w:val="ListParagraph"/>
        <w:numPr>
          <w:ilvl w:val="0"/>
          <w:numId w:val="11"/>
        </w:numPr>
        <w:spacing w:line="240" w:lineRule="auto"/>
      </w:pPr>
      <w:r>
        <w:t>Bind attribute restricts the model binder to just the identifiers in the list.</w:t>
      </w:r>
    </w:p>
    <w:p w14:paraId="0B9C3CCB" w14:textId="0260BD6C" w:rsidR="005F0F81" w:rsidRPr="005F0F81" w:rsidRDefault="00B27448" w:rsidP="005F0F81">
      <w:pPr>
        <w:spacing w:line="240" w:lineRule="auto"/>
        <w:rPr>
          <w:b/>
        </w:rPr>
      </w:pPr>
      <w:r w:rsidRPr="00B27448">
        <w:rPr>
          <w:b/>
        </w:rPr>
        <w:t>Finish Customizing the Scaffolding</w:t>
      </w:r>
    </w:p>
    <w:p w14:paraId="2A4DEDA7" w14:textId="77777777" w:rsidR="0074671E" w:rsidRDefault="0074671E" w:rsidP="0074671E">
      <w:pPr>
        <w:pStyle w:val="ListParagraph"/>
        <w:numPr>
          <w:ilvl w:val="0"/>
          <w:numId w:val="11"/>
        </w:numPr>
        <w:spacing w:line="240" w:lineRule="auto"/>
      </w:pPr>
      <w:r>
        <w:t xml:space="preserve">Modify BookController.Create </w:t>
      </w:r>
    </w:p>
    <w:p w14:paraId="68A32F4A" w14:textId="0AA2F085" w:rsidR="00B27448" w:rsidRDefault="0074671E" w:rsidP="0074671E">
      <w:pPr>
        <w:pStyle w:val="ListParagraph"/>
        <w:numPr>
          <w:ilvl w:val="1"/>
          <w:numId w:val="11"/>
        </w:numPr>
        <w:spacing w:line="240" w:lineRule="auto"/>
      </w:pPr>
      <w:r>
        <w:t>so that it can create a stack for a new location</w:t>
      </w:r>
    </w:p>
    <w:p w14:paraId="0FC255F6" w14:textId="1E652BCC" w:rsidR="0074671E" w:rsidRDefault="0074671E" w:rsidP="0074671E">
      <w:pPr>
        <w:pStyle w:val="ListParagraph"/>
        <w:numPr>
          <w:ilvl w:val="1"/>
          <w:numId w:val="11"/>
        </w:numPr>
        <w:spacing w:line="240" w:lineRule="auto"/>
      </w:pPr>
      <w:r>
        <w:t>Add a drop-down list so that the user can choose existing stack locations</w:t>
      </w:r>
    </w:p>
    <w:p w14:paraId="27F1D16B" w14:textId="10AA12CF" w:rsidR="0074671E" w:rsidRDefault="0074671E" w:rsidP="0074671E">
      <w:pPr>
        <w:pStyle w:val="ListParagraph"/>
        <w:numPr>
          <w:ilvl w:val="0"/>
          <w:numId w:val="11"/>
        </w:numPr>
        <w:spacing w:line="240" w:lineRule="auto"/>
      </w:pPr>
      <w:r>
        <w:t>Modify the Edit methods to have the same functionality as the Create</w:t>
      </w:r>
    </w:p>
    <w:p w14:paraId="02FBCB12" w14:textId="0DE52497" w:rsidR="0074671E" w:rsidRDefault="0074671E" w:rsidP="0074671E">
      <w:pPr>
        <w:pStyle w:val="ListParagraph"/>
        <w:numPr>
          <w:ilvl w:val="0"/>
          <w:numId w:val="11"/>
        </w:numPr>
        <w:spacing w:line="240" w:lineRule="auto"/>
      </w:pPr>
      <w:r>
        <w:t>Modify the Delete method?</w:t>
      </w:r>
    </w:p>
    <w:p w14:paraId="67A05B8D" w14:textId="77777777" w:rsidR="0074671E" w:rsidRPr="00A31B00" w:rsidRDefault="0074671E" w:rsidP="0074671E">
      <w:pPr>
        <w:spacing w:line="240" w:lineRule="auto"/>
      </w:pPr>
    </w:p>
    <w:p w14:paraId="21AA56BC" w14:textId="77777777" w:rsidR="00CA69FC" w:rsidRPr="00E62C81" w:rsidRDefault="00CA69FC" w:rsidP="00A31B00">
      <w:pPr>
        <w:spacing w:line="240" w:lineRule="auto"/>
      </w:pPr>
    </w:p>
    <w:sectPr w:rsidR="00CA69FC" w:rsidRPr="00E62C8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593463" w14:textId="77777777" w:rsidR="00A83C85" w:rsidRDefault="00A83C85">
      <w:pPr>
        <w:spacing w:after="0" w:line="240" w:lineRule="auto"/>
      </w:pPr>
      <w:r>
        <w:separator/>
      </w:r>
    </w:p>
  </w:endnote>
  <w:endnote w:type="continuationSeparator" w:id="0">
    <w:p w14:paraId="3B23462E" w14:textId="77777777" w:rsidR="00A83C85" w:rsidRDefault="00A8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9A182D" w14:textId="77777777" w:rsidR="00A83C85" w:rsidRDefault="00A83C85">
    <w:pPr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CE37C6" w14:textId="77777777" w:rsidR="00A83C85" w:rsidRDefault="00A83C85">
      <w:pPr>
        <w:spacing w:after="0" w:line="240" w:lineRule="auto"/>
      </w:pPr>
      <w:r>
        <w:separator/>
      </w:r>
    </w:p>
  </w:footnote>
  <w:footnote w:type="continuationSeparator" w:id="0">
    <w:p w14:paraId="3FD0A365" w14:textId="77777777" w:rsidR="00A83C85" w:rsidRDefault="00A83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C09CC" w14:textId="04617D6B" w:rsidR="00A83C85" w:rsidRPr="00303242" w:rsidRDefault="00A83C85" w:rsidP="00C56B0A">
    <w:pPr>
      <w:spacing w:line="240" w:lineRule="auto"/>
      <w:rPr>
        <w:b/>
        <w:sz w:val="24"/>
        <w:szCs w:val="24"/>
      </w:rPr>
    </w:pPr>
    <w:r>
      <w:rPr>
        <w:b/>
        <w:sz w:val="24"/>
        <w:szCs w:val="24"/>
      </w:rPr>
      <w:t>CS296N Web Development 2: ASP.NET</w:t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 w:rsidRPr="004151A5">
      <w:rPr>
        <w:b/>
        <w:sz w:val="24"/>
        <w:szCs w:val="24"/>
      </w:rPr>
      <w:tab/>
    </w:r>
    <w:r>
      <w:rPr>
        <w:b/>
        <w:sz w:val="24"/>
        <w:szCs w:val="24"/>
      </w:rPr>
      <w:t>Tuesday, February 2, 2016</w:t>
    </w:r>
    <w:r>
      <w:rPr>
        <w:b/>
        <w:sz w:val="24"/>
        <w:szCs w:val="24"/>
      </w:rPr>
      <w:br/>
      <w:t>Brian Bird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D9436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006B4EE"/>
    <w:lvl w:ilvl="0" w:tplc="A3C43E88">
      <w:start w:val="1"/>
      <w:numFmt w:val="decimal"/>
      <w:lvlText w:val="%1."/>
      <w:lvlJc w:val="left"/>
      <w:pPr>
        <w:ind w:left="720" w:hanging="360"/>
      </w:pPr>
    </w:lvl>
    <w:lvl w:ilvl="1" w:tplc="535A2670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C64A4E8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DD58FD8C">
      <w:start w:val="1"/>
      <w:numFmt w:val="decimal"/>
      <w:lvlRestart w:val="0"/>
      <w:lvlText w:val="%4."/>
      <w:lvlJc w:val="left"/>
      <w:pPr>
        <w:ind w:left="2880" w:hanging="360"/>
      </w:pPr>
    </w:lvl>
    <w:lvl w:ilvl="4" w:tplc="7700992E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16181628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746839EC">
      <w:start w:val="1"/>
      <w:numFmt w:val="decimal"/>
      <w:lvlRestart w:val="0"/>
      <w:lvlText w:val="%7."/>
      <w:lvlJc w:val="left"/>
      <w:pPr>
        <w:ind w:left="5040" w:hanging="360"/>
      </w:pPr>
    </w:lvl>
    <w:lvl w:ilvl="7" w:tplc="A26A330E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24E2439A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AB6B2B0"/>
    <w:lvl w:ilvl="0" w:tplc="AEF45F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5604F8">
      <w:start w:val="1"/>
      <w:numFmt w:val="bullet"/>
      <w:lvlRestart w:val="0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7AE23C">
      <w:start w:val="1"/>
      <w:numFmt w:val="bullet"/>
      <w:lvlRestart w:val="0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B609A6">
      <w:start w:val="1"/>
      <w:numFmt w:val="bullet"/>
      <w:lvlRestart w:val="0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BA2309A">
      <w:start w:val="1"/>
      <w:numFmt w:val="bullet"/>
      <w:lvlRestart w:val="0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BD6957E">
      <w:start w:val="1"/>
      <w:numFmt w:val="bullet"/>
      <w:lvlRestart w:val="0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A9494C6">
      <w:start w:val="1"/>
      <w:numFmt w:val="bullet"/>
      <w:lvlRestart w:val="0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B0AD2B4">
      <w:start w:val="1"/>
      <w:numFmt w:val="bullet"/>
      <w:lvlRestart w:val="0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65C366E">
      <w:start w:val="1"/>
      <w:numFmt w:val="bullet"/>
      <w:lvlRestart w:val="0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644F944"/>
    <w:lvl w:ilvl="0" w:tplc="3BD007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3A6D5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DC518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44D35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7ABDE2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64631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8031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BEED3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00A772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13AA0B0"/>
    <w:lvl w:ilvl="0" w:tplc="F6E2D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6E8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8019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E4E6A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055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AAA35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3EF27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8A438E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28C4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E89091C4"/>
    <w:lvl w:ilvl="0" w:tplc="0DCE14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CCDD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EE95C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C2785E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213A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962BD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40182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F886B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D23A9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228F8FE"/>
    <w:lvl w:ilvl="0" w:tplc="DCA40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744A14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07904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20A4E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8FF96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F09A50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628B4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CC907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BA7CAE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0ED298"/>
    <w:lvl w:ilvl="0" w:tplc="3BC450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5F48B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2E8FEB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80E4D9A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46ED760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F464A48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AC6BB8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62E3B98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B8733E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24C1F54"/>
    <w:lvl w:ilvl="0" w:tplc="45C643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8E04E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7A347A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14A51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C27E9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52B4B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E4A66E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103A50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A68CC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70D41336"/>
    <w:lvl w:ilvl="0" w:tplc="BFEE7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9200C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54B636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E260B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5402F0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9CFFCC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CE0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EB8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9AAD76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4B4214"/>
    <w:multiLevelType w:val="hybridMultilevel"/>
    <w:tmpl w:val="7C9CDD1E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>
    <w:nsid w:val="669654E6"/>
    <w:multiLevelType w:val="hybridMultilevel"/>
    <w:tmpl w:val="CCA68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attachedTemplate r:id="rId1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FB7"/>
    <w:rsid w:val="00172A27"/>
    <w:rsid w:val="00272A63"/>
    <w:rsid w:val="00306A3C"/>
    <w:rsid w:val="00372905"/>
    <w:rsid w:val="003B6507"/>
    <w:rsid w:val="00445FEA"/>
    <w:rsid w:val="00473B07"/>
    <w:rsid w:val="004D51B6"/>
    <w:rsid w:val="00556C32"/>
    <w:rsid w:val="005B78BE"/>
    <w:rsid w:val="005F0F81"/>
    <w:rsid w:val="00673710"/>
    <w:rsid w:val="0074671E"/>
    <w:rsid w:val="00794793"/>
    <w:rsid w:val="00795756"/>
    <w:rsid w:val="007B0681"/>
    <w:rsid w:val="008F75B9"/>
    <w:rsid w:val="00912D98"/>
    <w:rsid w:val="009B19DD"/>
    <w:rsid w:val="00A31B00"/>
    <w:rsid w:val="00A83C85"/>
    <w:rsid w:val="00AF270F"/>
    <w:rsid w:val="00B27448"/>
    <w:rsid w:val="00B83FA7"/>
    <w:rsid w:val="00BB2F27"/>
    <w:rsid w:val="00C56B0A"/>
    <w:rsid w:val="00CA69FC"/>
    <w:rsid w:val="00CC31EE"/>
    <w:rsid w:val="00D30ADB"/>
    <w:rsid w:val="00D72D47"/>
    <w:rsid w:val="00E17177"/>
    <w:rsid w:val="00EB0DE4"/>
    <w:rsid w:val="00F51B77"/>
    <w:rsid w:val="00FB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A541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rPr>
      <w:color w:val="0563C1"/>
      <w:u w:val="single"/>
    </w:rPr>
  </w:style>
  <w:style w:type="character" w:styleId="FollowedHyperlink">
    <w:name w:val="FollowedHyperlink"/>
    <w:rPr>
      <w:color w:val="954F72"/>
      <w:u w:val="single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sz w:val="22"/>
      <w:szCs w:val="22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A69F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B2F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48</TotalTime>
  <Pages>1</Pages>
  <Words>194</Words>
  <Characters>1111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Office</cp:lastModifiedBy>
  <cp:revision>6</cp:revision>
  <cp:lastPrinted>2014-01-06T23:49:00Z</cp:lastPrinted>
  <dcterms:created xsi:type="dcterms:W3CDTF">2016-02-02T15:32:00Z</dcterms:created>
  <dcterms:modified xsi:type="dcterms:W3CDTF">2016-02-02T17:32:00Z</dcterms:modified>
</cp:coreProperties>
</file>