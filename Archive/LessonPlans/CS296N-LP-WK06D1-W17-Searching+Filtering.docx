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6765DCB3" w:rsidR="002F564E" w:rsidRPr="00F74162" w:rsidRDefault="002F564E" w:rsidP="00BB2F27">
            <w:pPr>
              <w:spacing w:line="240" w:lineRule="auto"/>
              <w:rPr>
                <w:highlight w:val="yellow"/>
              </w:rPr>
            </w:pPr>
            <w:r w:rsidRPr="00F74162">
              <w:rPr>
                <w:color w:val="000000"/>
                <w:highlight w:val="yellow"/>
              </w:rPr>
              <w:t>Navigation</w:t>
            </w:r>
            <w:r w:rsidR="00F74162" w:rsidRPr="00F74162">
              <w:rPr>
                <w:color w:val="000000"/>
                <w:highlight w:val="yellow"/>
              </w:rPr>
              <w:t>, Searching and Filtering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339F8422" w:rsidR="00BB2F27" w:rsidRPr="00742C28" w:rsidRDefault="00742C28" w:rsidP="00BB2F27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51B96E63" w14:textId="265BE138" w:rsidR="00BB2F27" w:rsidRPr="00BB2F27" w:rsidRDefault="00742C28" w:rsidP="002F564E">
            <w:r>
              <w:t>Authorization</w:t>
            </w:r>
            <w:r>
              <w:rPr>
                <w:color w:val="000000"/>
              </w:rPr>
              <w:br/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1F4223C0" w14:textId="1E849FDD" w:rsidR="00953B7B" w:rsidRDefault="00953B7B" w:rsidP="00F74162">
      <w:pPr>
        <w:pStyle w:val="ListParagraph"/>
        <w:spacing w:line="240" w:lineRule="auto"/>
        <w:ind w:left="0"/>
      </w:pPr>
      <w:r>
        <w:t>How is everyone doing on lab 5?</w:t>
      </w:r>
    </w:p>
    <w:p w14:paraId="5BDA00EA" w14:textId="55620778" w:rsidR="00641135" w:rsidRDefault="00641135" w:rsidP="00953B7B">
      <w:pPr>
        <w:pStyle w:val="ListParagraph"/>
        <w:numPr>
          <w:ilvl w:val="0"/>
          <w:numId w:val="25"/>
        </w:numPr>
        <w:spacing w:line="240" w:lineRule="auto"/>
      </w:pPr>
      <w:r>
        <w:t>Able to run Add-Migration Initial, Update-Database?</w:t>
      </w:r>
    </w:p>
    <w:p w14:paraId="47623B2A" w14:textId="37D0A6F0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SeedData</w:t>
      </w:r>
      <w:proofErr w:type="spellEnd"/>
      <w:r>
        <w:t xml:space="preserve"> showing up in the database?</w:t>
      </w:r>
    </w:p>
    <w:p w14:paraId="34FC6110" w14:textId="622F692F" w:rsidR="00953B7B" w:rsidRDefault="00953B7B" w:rsidP="00953B7B">
      <w:pPr>
        <w:pStyle w:val="ListParagraph"/>
        <w:numPr>
          <w:ilvl w:val="0"/>
          <w:numId w:val="25"/>
        </w:numPr>
        <w:spacing w:line="240" w:lineRule="auto"/>
      </w:pPr>
      <w:r>
        <w:t>Info from the Database showing up in a vie</w:t>
      </w:r>
      <w:bookmarkStart w:id="0" w:name="_GoBack"/>
      <w:bookmarkEnd w:id="0"/>
      <w:r>
        <w:t>w?</w:t>
      </w:r>
    </w:p>
    <w:p w14:paraId="4FEEDCBF" w14:textId="204C49C9" w:rsidR="001F11B4" w:rsidRDefault="00F74162" w:rsidP="00F74162">
      <w:pPr>
        <w:pStyle w:val="ListParagraph"/>
        <w:spacing w:line="240" w:lineRule="auto"/>
        <w:ind w:left="0"/>
      </w:pPr>
      <w:r>
        <w:t>This week’s topics:</w:t>
      </w:r>
      <w:r w:rsidR="00E12D7E">
        <w:br/>
        <w:t>Chapter 9 covers too many advanced topics without covering the basic topics first!</w:t>
      </w:r>
      <w:r w:rsidR="00E12D7E">
        <w:br/>
        <w:t>We should look at Ch. 21, Views</w:t>
      </w:r>
      <w:r w:rsidR="00E12D7E">
        <w:br/>
        <w:t>From Ch. 9:</w:t>
      </w:r>
    </w:p>
    <w:p w14:paraId="63EF8BF6" w14:textId="6A252FA4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Searching and filtering (essentially the same thing)</w:t>
      </w:r>
    </w:p>
    <w:p w14:paraId="7869DB40" w14:textId="3CEEBC62" w:rsidR="00F74162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 xml:space="preserve">Navigation </w:t>
      </w:r>
      <w:r w:rsidR="005E2951">
        <w:t>menu</w:t>
      </w:r>
    </w:p>
    <w:p w14:paraId="41997062" w14:textId="7AF99650" w:rsidR="00F74162" w:rsidRPr="00E12D7E" w:rsidRDefault="00F74162" w:rsidP="00F74162">
      <w:pPr>
        <w:pStyle w:val="ListParagraph"/>
        <w:numPr>
          <w:ilvl w:val="0"/>
          <w:numId w:val="22"/>
        </w:numPr>
        <w:spacing w:line="240" w:lineRule="auto"/>
        <w:ind w:left="720"/>
        <w:rPr>
          <w:strike/>
        </w:rPr>
      </w:pPr>
      <w:r w:rsidRPr="00E12D7E">
        <w:rPr>
          <w:strike/>
        </w:rPr>
        <w:t>Publishing an app with a database to Azure</w:t>
      </w:r>
    </w:p>
    <w:p w14:paraId="32965A5A" w14:textId="4F218828" w:rsidR="00954CBA" w:rsidRDefault="00954CBA" w:rsidP="00F74162">
      <w:pPr>
        <w:pStyle w:val="ListParagraph"/>
        <w:numPr>
          <w:ilvl w:val="0"/>
          <w:numId w:val="22"/>
        </w:numPr>
        <w:spacing w:line="240" w:lineRule="auto"/>
        <w:ind w:left="720"/>
      </w:pPr>
      <w:r>
        <w:t>We won’t talk about pagination</w:t>
      </w:r>
    </w:p>
    <w:p w14:paraId="540883A8" w14:textId="10306C68" w:rsidR="00F74162" w:rsidRDefault="00F74162" w:rsidP="00F74162">
      <w:pPr>
        <w:spacing w:line="240" w:lineRule="auto"/>
      </w:pPr>
      <w:r>
        <w:t>This week’s lab:</w:t>
      </w:r>
    </w:p>
    <w:p w14:paraId="05044750" w14:textId="1AF10EB9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Filter messages by topic</w:t>
      </w:r>
    </w:p>
    <w:p w14:paraId="6371AC6F" w14:textId="09D1613E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Search for messages by key words</w:t>
      </w:r>
    </w:p>
    <w:p w14:paraId="2CCE8502" w14:textId="5CC9374D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>Publish to Azure and re-create the database</w:t>
      </w:r>
    </w:p>
    <w:p w14:paraId="2E5B7D02" w14:textId="3566F2A8" w:rsidR="00F74162" w:rsidRDefault="00F74162" w:rsidP="00F74162">
      <w:pPr>
        <w:pStyle w:val="ListParagraph"/>
        <w:numPr>
          <w:ilvl w:val="0"/>
          <w:numId w:val="23"/>
        </w:numPr>
        <w:spacing w:line="240" w:lineRule="auto"/>
      </w:pPr>
      <w:r>
        <w:t xml:space="preserve">Add </w:t>
      </w:r>
      <w:r w:rsidR="0028363F">
        <w:t>a navigation menu (for pages</w:t>
      </w:r>
      <w:r w:rsidR="005E2951">
        <w:t>, not categories)</w:t>
      </w:r>
    </w:p>
    <w:p w14:paraId="54713C2C" w14:textId="171E556E" w:rsidR="00954CBA" w:rsidRDefault="00954CBA" w:rsidP="00F74162">
      <w:pPr>
        <w:pStyle w:val="ListParagraph"/>
        <w:numPr>
          <w:ilvl w:val="0"/>
          <w:numId w:val="23"/>
        </w:numPr>
        <w:spacing w:line="240" w:lineRule="auto"/>
      </w:pPr>
      <w:r>
        <w:t>Pagination not required</w:t>
      </w:r>
    </w:p>
    <w:p w14:paraId="4FE326E9" w14:textId="59712B49" w:rsidR="004A3E63" w:rsidRDefault="004A3E63" w:rsidP="005E2951">
      <w:pPr>
        <w:spacing w:line="240" w:lineRule="auto"/>
        <w:rPr>
          <w:u w:val="single"/>
        </w:rPr>
      </w:pPr>
      <w:r>
        <w:rPr>
          <w:u w:val="single"/>
        </w:rPr>
        <w:t>More on Migrations</w:t>
      </w:r>
    </w:p>
    <w:p w14:paraId="01E17503" w14:textId="7A07C1E1" w:rsidR="00A263F1" w:rsidRDefault="00073B97" w:rsidP="00A263F1">
      <w:pPr>
        <w:spacing w:line="240" w:lineRule="auto"/>
      </w:pPr>
      <w:r>
        <w:t>Add a new field to a model, run:</w:t>
      </w:r>
      <w:r>
        <w:br/>
      </w:r>
      <w:r w:rsidR="00A263F1">
        <w:t xml:space="preserve">Add-Migration </w:t>
      </w:r>
      <w:r w:rsidR="00A263F1" w:rsidRPr="00073B97">
        <w:rPr>
          <w:i/>
        </w:rPr>
        <w:t>NewName</w:t>
      </w:r>
      <w:r>
        <w:br/>
        <w:t>Update-Database</w:t>
      </w:r>
    </w:p>
    <w:p w14:paraId="585895A1" w14:textId="122AE40F" w:rsidR="004A3E63" w:rsidRDefault="00A263F1" w:rsidP="005E2951">
      <w:pPr>
        <w:spacing w:line="240" w:lineRule="auto"/>
      </w:pPr>
      <w:r>
        <w:t>You can delete the database from Server Explorer, Ch. 10, pg. 282, 283</w:t>
      </w:r>
    </w:p>
    <w:p w14:paraId="5FFD02DE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RESETTING THE DATABASE</w:t>
      </w:r>
    </w:p>
    <w:p w14:paraId="0863D9E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 you are making frequent changes to the model, there will come a point when your migrations</w:t>
      </w:r>
    </w:p>
    <w:p w14:paraId="79ABA29F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your database schema get out of sync. The easiest thing to do is delete the database and start over.</w:t>
      </w:r>
    </w:p>
    <w:p w14:paraId="488AABF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However, this applies only during development, of course, because you will lose any data you have stored.</w:t>
      </w:r>
    </w:p>
    <w:p w14:paraId="0AF311E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Select the SQL Server Object Explorer item from the Visual Studio View menu and click the Add </w:t>
      </w:r>
      <w:proofErr w:type="spellStart"/>
      <w:r>
        <w:rPr>
          <w:rFonts w:ascii="Times New Roman" w:hAnsi="Times New Roman"/>
          <w:sz w:val="20"/>
          <w:szCs w:val="20"/>
        </w:rPr>
        <w:t>Sql</w:t>
      </w:r>
      <w:proofErr w:type="spellEnd"/>
    </w:p>
    <w:p w14:paraId="0097FF63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Server button. Enter </w:t>
      </w:r>
      <w:r>
        <w:rPr>
          <w:rFonts w:ascii="Times New Roman" w:hAnsi="Times New Roman"/>
          <w:sz w:val="18"/>
          <w:szCs w:val="18"/>
        </w:rPr>
        <w:t xml:space="preserve">(localdb)\mssqllocaldb </w:t>
      </w:r>
      <w:r>
        <w:rPr>
          <w:rFonts w:ascii="Times New Roman" w:hAnsi="Times New Roman"/>
          <w:sz w:val="20"/>
          <w:szCs w:val="20"/>
        </w:rPr>
        <w:t>into the Server Name field and click the Connect button. A new item will appear in the SQL Server Object Explorer window, which you can expand to see the</w:t>
      </w:r>
    </w:p>
    <w:p w14:paraId="622D23F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LocalDB databases that have been created. Right-click the database you want to remove and select</w:t>
      </w:r>
    </w:p>
    <w:p w14:paraId="78C9EB56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Delete from the pop-up menu. Check the option to close the existing connections and then click the OK</w:t>
      </w:r>
    </w:p>
    <w:p w14:paraId="75562C6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button to delete the database.</w:t>
      </w:r>
    </w:p>
    <w:p w14:paraId="05F2C730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Once the database has been removed, run the following command from the Package Manager Console</w:t>
      </w:r>
    </w:p>
    <w:p w14:paraId="4DD02679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 create the database and apply the migrations you have created by running the following command:</w:t>
      </w:r>
    </w:p>
    <w:p w14:paraId="4560C5FA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Update-Database</w:t>
      </w:r>
    </w:p>
    <w:p w14:paraId="2C97CF61" w14:textId="77777777" w:rsidR="00A263F1" w:rsidRDefault="00A263F1" w:rsidP="00A263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This will reset the database so that it accurately reflects your model and allow you to return to</w:t>
      </w:r>
    </w:p>
    <w:p w14:paraId="306EB093" w14:textId="56FB819F" w:rsidR="00A263F1" w:rsidRDefault="00A263F1" w:rsidP="00A263F1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your application.</w:t>
      </w:r>
    </w:p>
    <w:p w14:paraId="5549AD69" w14:textId="4A2384CF" w:rsidR="00214BAB" w:rsidRDefault="00214BAB" w:rsidP="00A263F1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214BAB">
        <w:rPr>
          <w:rFonts w:asciiTheme="majorHAnsi" w:hAnsiTheme="majorHAnsi"/>
          <w:sz w:val="20"/>
          <w:szCs w:val="20"/>
        </w:rPr>
        <w:t>Work-around if the Package Manager Console isn’t letting you run EF commands</w:t>
      </w:r>
      <w:r>
        <w:rPr>
          <w:rFonts w:asciiTheme="majorHAnsi" w:hAnsiTheme="majorHAnsi"/>
          <w:sz w:val="20"/>
          <w:szCs w:val="20"/>
        </w:rPr>
        <w:t>. Run them from the command prompt in the Windows Console:</w:t>
      </w:r>
    </w:p>
    <w:p w14:paraId="11B1E269" w14:textId="77777777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migrations add Initial</w:t>
      </w:r>
    </w:p>
    <w:p w14:paraId="3BE8DCE7" w14:textId="7047954E" w:rsidR="00214BAB" w:rsidRPr="00214BAB" w:rsidRDefault="00214BAB" w:rsidP="00214BAB">
      <w:pPr>
        <w:pStyle w:val="ListParagraph"/>
        <w:numPr>
          <w:ilvl w:val="1"/>
          <w:numId w:val="26"/>
        </w:num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 w:rsidRPr="00214BAB">
        <w:rPr>
          <w:rFonts w:asciiTheme="minorHAnsi" w:hAnsiTheme="minorHAnsi"/>
          <w:sz w:val="18"/>
          <w:szCs w:val="18"/>
        </w:rPr>
        <w:t>dotnet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4BAB">
        <w:rPr>
          <w:rFonts w:asciiTheme="minorHAnsi" w:hAnsiTheme="minorHAnsi"/>
          <w:sz w:val="18"/>
          <w:szCs w:val="18"/>
        </w:rPr>
        <w:t>ef</w:t>
      </w:r>
      <w:proofErr w:type="spellEnd"/>
      <w:r w:rsidRPr="00214BAB">
        <w:rPr>
          <w:rFonts w:asciiTheme="minorHAnsi" w:hAnsiTheme="minorHAnsi"/>
          <w:sz w:val="18"/>
          <w:szCs w:val="18"/>
        </w:rPr>
        <w:t xml:space="preserve"> database update</w:t>
      </w:r>
    </w:p>
    <w:p w14:paraId="27915F82" w14:textId="4A9B2CF9" w:rsidR="005E2951" w:rsidRDefault="005E2951" w:rsidP="005E2951">
      <w:pPr>
        <w:spacing w:line="240" w:lineRule="auto"/>
        <w:rPr>
          <w:u w:val="single"/>
        </w:rPr>
      </w:pPr>
      <w:r>
        <w:rPr>
          <w:u w:val="single"/>
        </w:rPr>
        <w:t>Filtering, page</w:t>
      </w:r>
      <w:r w:rsidR="00F626D6">
        <w:rPr>
          <w:u w:val="single"/>
        </w:rPr>
        <w:t xml:space="preserve"> 236</w:t>
      </w:r>
    </w:p>
    <w:p w14:paraId="4173C8B3" w14:textId="77777777" w:rsidR="002B7D59" w:rsidRDefault="00F626D6" w:rsidP="002B7D5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2B7D59">
        <w:rPr>
          <w:rFonts w:ascii="Times New Roman" w:hAnsi="Times New Roman"/>
          <w:sz w:val="18"/>
          <w:szCs w:val="18"/>
        </w:rPr>
        <w:t xml:space="preserve">Products = </w:t>
      </w:r>
      <w:proofErr w:type="spellStart"/>
      <w:proofErr w:type="gramStart"/>
      <w:r w:rsidRPr="002B7D59">
        <w:rPr>
          <w:rFonts w:ascii="Times New Roman" w:hAnsi="Times New Roman"/>
          <w:sz w:val="18"/>
          <w:szCs w:val="18"/>
        </w:rPr>
        <w:t>repository.Products</w:t>
      </w:r>
      <w:proofErr w:type="spellEnd"/>
      <w:proofErr w:type="gramEnd"/>
      <w:r w:rsidR="002B7D59">
        <w:rPr>
          <w:rFonts w:ascii="Times New Roman" w:hAnsi="Times New Roman"/>
          <w:sz w:val="18"/>
          <w:szCs w:val="18"/>
        </w:rPr>
        <w:br/>
      </w:r>
      <w:r w:rsidRPr="002B7D59">
        <w:rPr>
          <w:rFonts w:ascii="Times New Roman" w:hAnsi="Times New Roman"/>
          <w:sz w:val="18"/>
          <w:szCs w:val="18"/>
        </w:rPr>
        <w:t xml:space="preserve">Where(p =&gt; category == null || </w:t>
      </w:r>
      <w:proofErr w:type="spellStart"/>
      <w:r w:rsidRPr="002B7D59">
        <w:rPr>
          <w:rFonts w:ascii="Times New Roman" w:hAnsi="Times New Roman"/>
          <w:sz w:val="18"/>
          <w:szCs w:val="18"/>
        </w:rPr>
        <w:t>p.Category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 == category)</w:t>
      </w:r>
      <w:r w:rsidR="002B7D59">
        <w:rPr>
          <w:rFonts w:ascii="Times New Roman" w:hAnsi="Times New Roman"/>
          <w:sz w:val="18"/>
          <w:szCs w:val="18"/>
        </w:rPr>
        <w:br/>
      </w:r>
      <w:proofErr w:type="spellStart"/>
      <w:r w:rsidRPr="002B7D59">
        <w:rPr>
          <w:rFonts w:ascii="Times New Roman" w:hAnsi="Times New Roman"/>
          <w:sz w:val="18"/>
          <w:szCs w:val="18"/>
        </w:rPr>
        <w:t>OrderBy</w:t>
      </w:r>
      <w:proofErr w:type="spellEnd"/>
      <w:r w:rsidRPr="002B7D59">
        <w:rPr>
          <w:rFonts w:ascii="Times New Roman" w:hAnsi="Times New Roman"/>
          <w:sz w:val="18"/>
          <w:szCs w:val="18"/>
        </w:rPr>
        <w:t xml:space="preserve">(p =&gt; </w:t>
      </w:r>
      <w:proofErr w:type="spellStart"/>
      <w:r w:rsidRPr="002B7D59">
        <w:rPr>
          <w:rFonts w:ascii="Times New Roman" w:hAnsi="Times New Roman"/>
          <w:sz w:val="18"/>
          <w:szCs w:val="18"/>
        </w:rPr>
        <w:t>p.ProductID</w:t>
      </w:r>
      <w:proofErr w:type="spellEnd"/>
      <w:r w:rsidRPr="002B7D59">
        <w:rPr>
          <w:rFonts w:ascii="Times New Roman" w:hAnsi="Times New Roman"/>
          <w:sz w:val="18"/>
          <w:szCs w:val="18"/>
        </w:rPr>
        <w:t>)</w:t>
      </w:r>
    </w:p>
    <w:p w14:paraId="64E90A22" w14:textId="77777777" w:rsidR="002B7D59" w:rsidRPr="002B7D59" w:rsidRDefault="002B7D59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626D6">
        <w:t>Unit testing the filter</w:t>
      </w:r>
    </w:p>
    <w:p w14:paraId="32EA63EC" w14:textId="2F97D325" w:rsidR="008175AA" w:rsidRDefault="008175AA" w:rsidP="005E29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B7D59">
        <w:rPr>
          <w:rFonts w:asciiTheme="minorHAnsi" w:hAnsiTheme="minorHAnsi"/>
        </w:rPr>
        <w:t xml:space="preserve">Ch. 19 </w:t>
      </w:r>
      <w:r w:rsidR="002B7D59">
        <w:rPr>
          <w:rFonts w:asciiTheme="minorHAnsi" w:hAnsiTheme="minorHAnsi"/>
        </w:rPr>
        <w:t>–</w:t>
      </w:r>
      <w:r w:rsidRPr="002B7D59">
        <w:rPr>
          <w:rFonts w:asciiTheme="minorHAnsi" w:hAnsiTheme="minorHAnsi"/>
        </w:rPr>
        <w:t xml:space="preserve"> Filters</w:t>
      </w:r>
    </w:p>
    <w:p w14:paraId="18F99DAB" w14:textId="77777777" w:rsid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C44C45F" w14:textId="3463BA6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Views, Ch. 21</w:t>
      </w:r>
    </w:p>
    <w:p w14:paraId="67C9663A" w14:textId="6D7D9FA3" w:rsidR="00FA35FA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Page 669, Adding Dynamic Content to a Razor View</w:t>
      </w:r>
    </w:p>
    <w:p w14:paraId="06EA81AE" w14:textId="77777777" w:rsidR="0025081E" w:rsidRPr="00F86D67" w:rsidRDefault="0025081E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0F2DA81" w14:textId="77777777" w:rsidR="00FA35FA" w:rsidRDefault="00FA35FA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u w:val="single"/>
        </w:rPr>
      </w:pPr>
    </w:p>
    <w:p w14:paraId="39510B5F" w14:textId="752E0D08" w:rsidR="002B7D59" w:rsidRPr="005D4325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trike/>
        </w:rPr>
      </w:pPr>
      <w:r w:rsidRPr="005D4325">
        <w:rPr>
          <w:rFonts w:asciiTheme="minorHAnsi" w:hAnsiTheme="minorHAnsi"/>
          <w:strike/>
          <w:u w:val="single"/>
        </w:rPr>
        <w:t>View Components</w:t>
      </w:r>
      <w:r w:rsidRPr="005D4325">
        <w:rPr>
          <w:rFonts w:asciiTheme="minorHAnsi" w:hAnsiTheme="minorHAnsi"/>
          <w:strike/>
        </w:rPr>
        <w:t>, Ch. 22</w:t>
      </w:r>
    </w:p>
    <w:p w14:paraId="3039ED4A" w14:textId="77777777" w:rsidR="002B7D59" w:rsidRPr="002B7D59" w:rsidRDefault="002B7D59" w:rsidP="002B7D5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0611864A" w14:textId="1E5FCF7E" w:rsidR="005E2951" w:rsidRPr="004723FF" w:rsidRDefault="005E2951" w:rsidP="005E2951">
      <w:pPr>
        <w:spacing w:line="240" w:lineRule="auto"/>
        <w:rPr>
          <w:strike/>
        </w:rPr>
      </w:pPr>
      <w:r w:rsidRPr="004723FF">
        <w:rPr>
          <w:strike/>
          <w:u w:val="single"/>
        </w:rPr>
        <w:t>Navigation menu</w:t>
      </w:r>
      <w:r w:rsidRPr="004723FF">
        <w:rPr>
          <w:strike/>
        </w:rPr>
        <w:t>, page 243</w:t>
      </w:r>
    </w:p>
    <w:p w14:paraId="06D78F1F" w14:textId="68BEE22C" w:rsidR="00F74162" w:rsidRPr="004723FF" w:rsidRDefault="00F626D6" w:rsidP="00F74162">
      <w:pPr>
        <w:spacing w:line="240" w:lineRule="auto"/>
        <w:rPr>
          <w:strike/>
        </w:rPr>
      </w:pPr>
      <w:r w:rsidRPr="004723FF">
        <w:rPr>
          <w:strike/>
        </w:rPr>
        <w:t>Unit testing the menu</w:t>
      </w:r>
    </w:p>
    <w:p w14:paraId="408C2DE3" w14:textId="092F32F2" w:rsidR="00F74162" w:rsidRPr="004723FF" w:rsidRDefault="00EE7AA8" w:rsidP="00EE7AA8">
      <w:pPr>
        <w:spacing w:line="240" w:lineRule="auto"/>
        <w:rPr>
          <w:strike/>
        </w:rPr>
      </w:pPr>
      <w:r w:rsidRPr="004723FF">
        <w:rPr>
          <w:strike/>
          <w:u w:val="single"/>
        </w:rPr>
        <w:t>Deployment</w:t>
      </w:r>
      <w:r w:rsidRPr="004723FF">
        <w:rPr>
          <w:strike/>
        </w:rPr>
        <w:t>, Ch. 12, pg. 337</w:t>
      </w:r>
    </w:p>
    <w:p w14:paraId="6471505F" w14:textId="77777777" w:rsidR="00F74162" w:rsidRDefault="00F74162" w:rsidP="001F11B4">
      <w:pPr>
        <w:pStyle w:val="ListParagraph"/>
        <w:spacing w:line="240" w:lineRule="auto"/>
        <w:ind w:left="360"/>
      </w:pPr>
    </w:p>
    <w:p w14:paraId="0E95944A" w14:textId="77777777" w:rsidR="0067123D" w:rsidRPr="0067123D" w:rsidRDefault="0067123D" w:rsidP="0067123D">
      <w:pPr>
        <w:spacing w:line="240" w:lineRule="auto"/>
        <w:rPr>
          <w:u w:val="single"/>
        </w:rPr>
      </w:pPr>
    </w:p>
    <w:p w14:paraId="3F484605" w14:textId="77777777" w:rsidR="007713FC" w:rsidRPr="00A35FE6" w:rsidRDefault="007713FC" w:rsidP="00E80CBB">
      <w:pPr>
        <w:spacing w:line="240" w:lineRule="auto"/>
      </w:pPr>
    </w:p>
    <w:sectPr w:rsidR="007713FC" w:rsidRPr="00A35F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0C9593A9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 xml:space="preserve">Thursday, </w:t>
    </w:r>
    <w:r w:rsidR="00110A9D">
      <w:rPr>
        <w:b/>
        <w:sz w:val="24"/>
        <w:szCs w:val="24"/>
      </w:rPr>
      <w:t>February 14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3460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EC41C1"/>
    <w:multiLevelType w:val="hybridMultilevel"/>
    <w:tmpl w:val="A298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BB3180"/>
    <w:multiLevelType w:val="hybridMultilevel"/>
    <w:tmpl w:val="705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16390"/>
    <w:multiLevelType w:val="hybridMultilevel"/>
    <w:tmpl w:val="B802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80C4C"/>
    <w:multiLevelType w:val="hybridMultilevel"/>
    <w:tmpl w:val="023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>
    <w:nsid w:val="60F44A18"/>
    <w:multiLevelType w:val="hybridMultilevel"/>
    <w:tmpl w:val="89B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24"/>
  </w:num>
  <w:num w:numId="12">
    <w:abstractNumId w:val="22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5"/>
  </w:num>
  <w:num w:numId="20">
    <w:abstractNumId w:val="13"/>
  </w:num>
  <w:num w:numId="21">
    <w:abstractNumId w:val="21"/>
  </w:num>
  <w:num w:numId="22">
    <w:abstractNumId w:val="16"/>
  </w:num>
  <w:num w:numId="23">
    <w:abstractNumId w:val="15"/>
  </w:num>
  <w:num w:numId="24">
    <w:abstractNumId w:val="20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B97"/>
    <w:rsid w:val="0008553D"/>
    <w:rsid w:val="000C6CC6"/>
    <w:rsid w:val="000E0941"/>
    <w:rsid w:val="00110A9D"/>
    <w:rsid w:val="00172A27"/>
    <w:rsid w:val="001C29B5"/>
    <w:rsid w:val="001E2F16"/>
    <w:rsid w:val="001F11B4"/>
    <w:rsid w:val="00214BAB"/>
    <w:rsid w:val="0025081E"/>
    <w:rsid w:val="00260149"/>
    <w:rsid w:val="0028363F"/>
    <w:rsid w:val="00286740"/>
    <w:rsid w:val="002B7D59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23FF"/>
    <w:rsid w:val="00473B07"/>
    <w:rsid w:val="004A3E63"/>
    <w:rsid w:val="005501E1"/>
    <w:rsid w:val="005543EA"/>
    <w:rsid w:val="00556C32"/>
    <w:rsid w:val="005B78BE"/>
    <w:rsid w:val="005D4325"/>
    <w:rsid w:val="005E2951"/>
    <w:rsid w:val="00641135"/>
    <w:rsid w:val="0064467E"/>
    <w:rsid w:val="00670631"/>
    <w:rsid w:val="0067123D"/>
    <w:rsid w:val="00673710"/>
    <w:rsid w:val="00724AFF"/>
    <w:rsid w:val="00742C28"/>
    <w:rsid w:val="007713FC"/>
    <w:rsid w:val="00794793"/>
    <w:rsid w:val="007B0681"/>
    <w:rsid w:val="008175AA"/>
    <w:rsid w:val="0082164D"/>
    <w:rsid w:val="00886905"/>
    <w:rsid w:val="008A5F81"/>
    <w:rsid w:val="008A74A1"/>
    <w:rsid w:val="008F75B9"/>
    <w:rsid w:val="00912D98"/>
    <w:rsid w:val="0091345F"/>
    <w:rsid w:val="00953B7B"/>
    <w:rsid w:val="00954CBA"/>
    <w:rsid w:val="009B19DD"/>
    <w:rsid w:val="00A10422"/>
    <w:rsid w:val="00A22458"/>
    <w:rsid w:val="00A263F1"/>
    <w:rsid w:val="00A31B00"/>
    <w:rsid w:val="00A35FE6"/>
    <w:rsid w:val="00A509C8"/>
    <w:rsid w:val="00A54604"/>
    <w:rsid w:val="00A96DBA"/>
    <w:rsid w:val="00B200C4"/>
    <w:rsid w:val="00B475D4"/>
    <w:rsid w:val="00B83FA7"/>
    <w:rsid w:val="00BB2F27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2D7E"/>
    <w:rsid w:val="00E17177"/>
    <w:rsid w:val="00E57C1C"/>
    <w:rsid w:val="00E633A5"/>
    <w:rsid w:val="00E80CBB"/>
    <w:rsid w:val="00E91F9B"/>
    <w:rsid w:val="00EB0DE4"/>
    <w:rsid w:val="00EC2801"/>
    <w:rsid w:val="00ED42E6"/>
    <w:rsid w:val="00EE7AA8"/>
    <w:rsid w:val="00EF0347"/>
    <w:rsid w:val="00F03020"/>
    <w:rsid w:val="00F31386"/>
    <w:rsid w:val="00F51B77"/>
    <w:rsid w:val="00F53C12"/>
    <w:rsid w:val="00F626D6"/>
    <w:rsid w:val="00F672B6"/>
    <w:rsid w:val="00F74162"/>
    <w:rsid w:val="00F86D67"/>
    <w:rsid w:val="00FA35FA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49</TotalTime>
  <Pages>2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14</cp:revision>
  <cp:lastPrinted>2014-01-06T23:49:00Z</cp:lastPrinted>
  <dcterms:created xsi:type="dcterms:W3CDTF">2017-02-14T15:45:00Z</dcterms:created>
  <dcterms:modified xsi:type="dcterms:W3CDTF">2017-11-08T21:35:00Z</dcterms:modified>
</cp:coreProperties>
</file>