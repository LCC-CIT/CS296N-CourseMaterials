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321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73AE2848" w:rsidR="002F564E" w:rsidRPr="002F564E" w:rsidRDefault="00A31B00" w:rsidP="00BB2F27">
            <w:pPr>
              <w:spacing w:line="240" w:lineRule="auto"/>
            </w:pPr>
            <w:r>
              <w:t>Midterm</w:t>
            </w:r>
            <w:r w:rsidR="002F564E">
              <w:t xml:space="preserve">, </w:t>
            </w:r>
            <w:r w:rsidR="002F564E" w:rsidRPr="002F564E">
              <w:rPr>
                <w:color w:val="000000"/>
              </w:rPr>
              <w:t>Navigation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4B5E0D89" w:rsidR="00BB2F27" w:rsidRPr="002F564E" w:rsidRDefault="002F564E" w:rsidP="00BB2F27">
            <w:pPr>
              <w:spacing w:line="240" w:lineRule="auto"/>
            </w:pPr>
            <w:r>
              <w:rPr>
                <w:highlight w:val="yellow"/>
              </w:rPr>
              <w:t>Controllers and V</w:t>
            </w:r>
            <w:r w:rsidR="00BB2F27" w:rsidRPr="002F564E">
              <w:rPr>
                <w:highlight w:val="yellow"/>
              </w:rPr>
              <w:t>iews</w:t>
            </w:r>
            <w:r w:rsidRPr="002F564E">
              <w:t>, Publishing to Azure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37FA4D34" w:rsidR="00BB2F27" w:rsidRPr="002F564E" w:rsidRDefault="002F564E" w:rsidP="00BB2F27">
            <w:pPr>
              <w:spacing w:line="240" w:lineRule="auto"/>
            </w:pPr>
            <w:r w:rsidRPr="002F564E">
              <w:t>Unit Testing, Dependency Injection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23D20D1" w:rsidR="00BB2F27" w:rsidRPr="00BB2F27" w:rsidRDefault="002F564E" w:rsidP="00BB2F27">
            <w:pPr>
              <w:spacing w:line="240" w:lineRule="auto"/>
            </w:pPr>
            <w:r w:rsidRPr="002F564E">
              <w:t>Models, Entity Framework and Scaffolding</w:t>
            </w:r>
          </w:p>
        </w:tc>
        <w:tc>
          <w:tcPr>
            <w:tcW w:w="0" w:type="auto"/>
          </w:tcPr>
          <w:p w14:paraId="479511FD" w14:textId="4186D51A" w:rsidR="00BB2F27" w:rsidRPr="002F564E" w:rsidRDefault="002F564E" w:rsidP="00BB2F27">
            <w:pPr>
              <w:spacing w:line="240" w:lineRule="auto"/>
            </w:pPr>
            <w:r w:rsidRPr="002F564E">
              <w:t>Authorization and 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2D0C4841" w:rsidR="00BB2F27" w:rsidRPr="002F564E" w:rsidRDefault="002F564E" w:rsidP="00BB2F27">
            <w:pPr>
              <w:spacing w:line="240" w:lineRule="auto"/>
            </w:pPr>
            <w:r w:rsidRPr="002F564E">
              <w:t>Customizing Scaffolding</w:t>
            </w:r>
          </w:p>
        </w:tc>
        <w:tc>
          <w:tcPr>
            <w:tcW w:w="0" w:type="auto"/>
          </w:tcPr>
          <w:p w14:paraId="51B96E63" w14:textId="2B6FC231" w:rsidR="00BB2F27" w:rsidRPr="00BB2F27" w:rsidRDefault="002F564E" w:rsidP="002F564E">
            <w:r w:rsidRPr="002F564E">
              <w:rPr>
                <w:color w:val="000000"/>
              </w:rPr>
              <w:t>API Controllers</w:t>
            </w:r>
            <w:r>
              <w:rPr>
                <w:color w:val="000000"/>
              </w:rPr>
              <w:t>, Final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5337AA4F" w14:textId="6A067668" w:rsidR="008A74A1" w:rsidRPr="00E57C1C" w:rsidRDefault="00A31B00" w:rsidP="00E57C1C">
      <w:pPr>
        <w:spacing w:line="240" w:lineRule="auto"/>
        <w:rPr>
          <w:b/>
        </w:rPr>
      </w:pPr>
      <w:r>
        <w:rPr>
          <w:b/>
        </w:rPr>
        <w:t>Code Review – in class</w:t>
      </w:r>
    </w:p>
    <w:p w14:paraId="3603E911" w14:textId="72E4EBD1" w:rsidR="008A74A1" w:rsidRPr="008A74A1" w:rsidRDefault="009B19DD" w:rsidP="008A74A1">
      <w:pPr>
        <w:spacing w:line="240" w:lineRule="auto"/>
        <w:rPr>
          <w:b/>
        </w:rPr>
      </w:pPr>
      <w:r>
        <w:rPr>
          <w:b/>
        </w:rPr>
        <w:t>Review last week’s topic</w:t>
      </w:r>
    </w:p>
    <w:p w14:paraId="733AD156" w14:textId="52E28D21" w:rsidR="008A74A1" w:rsidRDefault="008A74A1" w:rsidP="00A31B00">
      <w:pPr>
        <w:pStyle w:val="ListParagraph"/>
        <w:numPr>
          <w:ilvl w:val="0"/>
          <w:numId w:val="11"/>
        </w:numPr>
        <w:spacing w:line="240" w:lineRule="auto"/>
      </w:pPr>
      <w:r>
        <w:t>Overview of MVC</w:t>
      </w:r>
      <w:r>
        <w:br/>
        <w:t>What are the advantages and disadvantages of ASP.NET MVC?</w:t>
      </w:r>
    </w:p>
    <w:p w14:paraId="640C5693" w14:textId="3376E4F8" w:rsidR="00A31B00" w:rsidRDefault="008A74A1" w:rsidP="00A31B00">
      <w:pPr>
        <w:pStyle w:val="ListParagraph"/>
        <w:numPr>
          <w:ilvl w:val="0"/>
          <w:numId w:val="11"/>
        </w:numPr>
        <w:spacing w:line="240" w:lineRule="auto"/>
      </w:pPr>
      <w:r>
        <w:t>We postponed our discussion of publishing to Azure</w:t>
      </w:r>
    </w:p>
    <w:p w14:paraId="4689E730" w14:textId="784FB997" w:rsidR="008A74A1" w:rsidRDefault="008A74A1" w:rsidP="00A31B00">
      <w:pPr>
        <w:pStyle w:val="ListParagraph"/>
        <w:numPr>
          <w:ilvl w:val="0"/>
          <w:numId w:val="11"/>
        </w:numPr>
        <w:spacing w:line="240" w:lineRule="auto"/>
      </w:pPr>
      <w:r>
        <w:t>We looked at controllers</w:t>
      </w:r>
      <w:r>
        <w:br/>
        <w:t>What does a controller do? How do we create them? How are they related to URLs? How are they related to views?</w:t>
      </w:r>
    </w:p>
    <w:p w14:paraId="1CBB8329" w14:textId="3B2EF621" w:rsidR="008A74A1" w:rsidRDefault="008A74A1" w:rsidP="00A31B00">
      <w:pPr>
        <w:pStyle w:val="ListParagraph"/>
        <w:numPr>
          <w:ilvl w:val="0"/>
          <w:numId w:val="11"/>
        </w:numPr>
        <w:spacing w:line="240" w:lineRule="auto"/>
      </w:pPr>
      <w:r>
        <w:t>Look at last week’s in-class tutorial exercise</w:t>
      </w:r>
    </w:p>
    <w:p w14:paraId="2074C825" w14:textId="6491E49F" w:rsidR="008A74A1" w:rsidRDefault="008A74A1" w:rsidP="008A74A1">
      <w:pPr>
        <w:spacing w:line="240" w:lineRule="auto"/>
        <w:rPr>
          <w:b/>
        </w:rPr>
      </w:pPr>
      <w:r w:rsidRPr="008A74A1">
        <w:rPr>
          <w:b/>
        </w:rPr>
        <w:t>Views</w:t>
      </w:r>
    </w:p>
    <w:p w14:paraId="4BFCA2F2" w14:textId="397C92C8" w:rsidR="008A74A1" w:rsidRDefault="00A54604" w:rsidP="00A54604">
      <w:pPr>
        <w:pStyle w:val="ListParagraph"/>
        <w:numPr>
          <w:ilvl w:val="0"/>
          <w:numId w:val="14"/>
        </w:numPr>
        <w:spacing w:line="240" w:lineRule="auto"/>
      </w:pPr>
      <w:r>
        <w:t>Continue the MVC Movie Tutorial with Adding a Controller:</w:t>
      </w:r>
      <w:r>
        <w:br/>
      </w:r>
      <w:hyperlink r:id="rId7" w:history="1">
        <w:r w:rsidR="00A96DBA" w:rsidRPr="000F133F">
          <w:rPr>
            <w:rStyle w:val="Hyperlink"/>
          </w:rPr>
          <w:t>https://docs.microsoft.com/en-us/aspnet/core/tutorials/first-mvc-app/adding-view</w:t>
        </w:r>
      </w:hyperlink>
    </w:p>
    <w:p w14:paraId="5F27B226" w14:textId="7109F731" w:rsidR="00A54604" w:rsidRDefault="00A54604" w:rsidP="00E57C1C">
      <w:pPr>
        <w:pStyle w:val="ListParagraph"/>
        <w:numPr>
          <w:ilvl w:val="0"/>
          <w:numId w:val="14"/>
        </w:numPr>
        <w:spacing w:line="240" w:lineRule="auto"/>
      </w:pPr>
      <w:r>
        <w:t xml:space="preserve">Add a </w:t>
      </w:r>
      <w:proofErr w:type="spellStart"/>
      <w:r>
        <w:t>ViewBag</w:t>
      </w:r>
      <w:proofErr w:type="spellEnd"/>
      <w:r>
        <w:br/>
      </w:r>
      <w:bookmarkStart w:id="0" w:name="_GoBack"/>
      <w:bookmarkEnd w:id="0"/>
    </w:p>
    <w:p w14:paraId="041C0011" w14:textId="7B17E7E2" w:rsidR="00A96DBA" w:rsidRPr="008A74A1" w:rsidRDefault="00A54604" w:rsidP="00E57C1C">
      <w:pPr>
        <w:pStyle w:val="ListParagraph"/>
        <w:numPr>
          <w:ilvl w:val="0"/>
          <w:numId w:val="14"/>
        </w:numPr>
        <w:spacing w:line="240" w:lineRule="auto"/>
      </w:pPr>
      <w:r>
        <w:t>Try creating an Empty MVC site (like Freeman does)</w:t>
      </w:r>
    </w:p>
    <w:p w14:paraId="1D4EEFBC" w14:textId="77777777" w:rsidR="008A74A1" w:rsidRPr="00A31B00" w:rsidRDefault="008A74A1" w:rsidP="008A74A1">
      <w:pPr>
        <w:spacing w:line="240" w:lineRule="auto"/>
      </w:pPr>
    </w:p>
    <w:p w14:paraId="21AA56BC" w14:textId="77777777" w:rsidR="00CA69FC" w:rsidRPr="00E62C81" w:rsidRDefault="00CA69FC" w:rsidP="00A31B00">
      <w:pPr>
        <w:spacing w:line="240" w:lineRule="auto"/>
      </w:pPr>
    </w:p>
    <w:sectPr w:rsidR="00CA69FC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43E72" w14:textId="77777777" w:rsidR="005543EA" w:rsidRDefault="005543EA">
      <w:pPr>
        <w:spacing w:after="0" w:line="240" w:lineRule="auto"/>
      </w:pPr>
      <w:r>
        <w:separator/>
      </w:r>
    </w:p>
  </w:endnote>
  <w:endnote w:type="continuationSeparator" w:id="0">
    <w:p w14:paraId="1C1D52AC" w14:textId="77777777" w:rsidR="005543EA" w:rsidRDefault="0055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70136" w14:textId="77777777" w:rsidR="005543EA" w:rsidRDefault="005543EA">
      <w:pPr>
        <w:spacing w:after="0" w:line="240" w:lineRule="auto"/>
      </w:pPr>
      <w:r>
        <w:separator/>
      </w:r>
    </w:p>
  </w:footnote>
  <w:footnote w:type="continuationSeparator" w:id="0">
    <w:p w14:paraId="1065B75D" w14:textId="77777777" w:rsidR="005543EA" w:rsidRDefault="0055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10AE4314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2F564E">
      <w:rPr>
        <w:b/>
        <w:sz w:val="24"/>
        <w:szCs w:val="24"/>
      </w:rPr>
      <w:t>Tuesday, January 17,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EE4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3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F564E"/>
    <w:rsid w:val="00306A3C"/>
    <w:rsid w:val="00372905"/>
    <w:rsid w:val="003B6507"/>
    <w:rsid w:val="00445FEA"/>
    <w:rsid w:val="00473B07"/>
    <w:rsid w:val="005543EA"/>
    <w:rsid w:val="00556C32"/>
    <w:rsid w:val="005B78BE"/>
    <w:rsid w:val="00673710"/>
    <w:rsid w:val="00794793"/>
    <w:rsid w:val="007B0681"/>
    <w:rsid w:val="00886905"/>
    <w:rsid w:val="008A74A1"/>
    <w:rsid w:val="008F75B9"/>
    <w:rsid w:val="00912D98"/>
    <w:rsid w:val="009B19DD"/>
    <w:rsid w:val="00A31B00"/>
    <w:rsid w:val="00A54604"/>
    <w:rsid w:val="00A96DBA"/>
    <w:rsid w:val="00B83FA7"/>
    <w:rsid w:val="00BB2F27"/>
    <w:rsid w:val="00C56B0A"/>
    <w:rsid w:val="00CA69FC"/>
    <w:rsid w:val="00D72D47"/>
    <w:rsid w:val="00E17177"/>
    <w:rsid w:val="00E57C1C"/>
    <w:rsid w:val="00EB0DE4"/>
    <w:rsid w:val="00F31386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microsoft.com/en-us/aspnet/core/tutorials/first-mvc-app/adding-view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2014-01-06T23:49:00Z</cp:lastPrinted>
  <dcterms:created xsi:type="dcterms:W3CDTF">2017-01-17T16:41:00Z</dcterms:created>
  <dcterms:modified xsi:type="dcterms:W3CDTF">2017-01-18T02:13:00Z</dcterms:modified>
</cp:coreProperties>
</file>