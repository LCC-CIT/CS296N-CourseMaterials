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4066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06FA3164" w:rsidR="00BB2F27" w:rsidRPr="00BB2F27" w:rsidRDefault="00A31B00" w:rsidP="00BB2F27">
            <w:pPr>
              <w:spacing w:line="240" w:lineRule="auto"/>
            </w:pPr>
            <w:r>
              <w:t>Midterm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0" w:type="auto"/>
          </w:tcPr>
          <w:p w14:paraId="5B8C08F3" w14:textId="7E16713A" w:rsidR="00BB2F27" w:rsidRPr="00BB2F27" w:rsidRDefault="00A31B00" w:rsidP="00A31B00">
            <w:pPr>
              <w:spacing w:line="240" w:lineRule="auto"/>
            </w:pPr>
            <w:r w:rsidRPr="00BB2F27">
              <w:t>Identity (Authentication and authorization)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A31B00">
              <w:rPr>
                <w:highlight w:val="yellow"/>
              </w:rPr>
              <w:t>Models and Entity Framework</w:t>
            </w:r>
            <w:r w:rsidRPr="00BB2F27">
              <w:t xml:space="preserve"> </w:t>
            </w:r>
          </w:p>
        </w:tc>
        <w:tc>
          <w:tcPr>
            <w:tcW w:w="0" w:type="auto"/>
          </w:tcPr>
          <w:p w14:paraId="5CCAB959" w14:textId="3E02BCED" w:rsidR="00BB2F27" w:rsidRPr="00BB2F27" w:rsidRDefault="00A31B00" w:rsidP="00BB2F27">
            <w:pPr>
              <w:spacing w:line="240" w:lineRule="auto"/>
            </w:pPr>
            <w:r w:rsidRPr="00BB2F27">
              <w:t>Routing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4CD1F964" w:rsidR="00BB2F27" w:rsidRPr="00BB2F27" w:rsidRDefault="00BB2F27" w:rsidP="00BB2F27">
            <w:pPr>
              <w:spacing w:line="240" w:lineRule="auto"/>
            </w:pPr>
            <w:r w:rsidRPr="00BB2F27">
              <w:t xml:space="preserve">Forms and HTML helpers </w:t>
            </w:r>
          </w:p>
        </w:tc>
        <w:tc>
          <w:tcPr>
            <w:tcW w:w="0" w:type="auto"/>
          </w:tcPr>
          <w:p w14:paraId="479511FD" w14:textId="77777777" w:rsidR="00BB2F27" w:rsidRPr="00BB2F27" w:rsidRDefault="00BB2F27" w:rsidP="00BB2F27">
            <w:pPr>
              <w:spacing w:line="240" w:lineRule="auto"/>
            </w:pPr>
            <w:r w:rsidRPr="00BB2F27">
              <w:t>Dependency Injection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51FA8A9A" w:rsidR="00BB2F27" w:rsidRPr="00BB2F27" w:rsidRDefault="00BB2F27" w:rsidP="00BB2F27">
            <w:pPr>
              <w:spacing w:line="240" w:lineRule="auto"/>
            </w:pPr>
            <w:r w:rsidRPr="00BB2F27">
              <w:t>Annotation and validation</w:t>
            </w:r>
          </w:p>
        </w:tc>
        <w:tc>
          <w:tcPr>
            <w:tcW w:w="0" w:type="auto"/>
          </w:tcPr>
          <w:p w14:paraId="51B96E63" w14:textId="4B833A1F" w:rsidR="00BB2F27" w:rsidRPr="00BB2F27" w:rsidRDefault="00BB2F27" w:rsidP="00BB2F27">
            <w:pPr>
              <w:spacing w:line="240" w:lineRule="auto"/>
            </w:pPr>
            <w:r w:rsidRPr="00BB2F27"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1A1FDC41" w14:textId="7667EF3F" w:rsidR="00A31B00" w:rsidRDefault="00A31B00" w:rsidP="00C56B0A">
      <w:pPr>
        <w:spacing w:line="240" w:lineRule="auto"/>
        <w:rPr>
          <w:b/>
        </w:rPr>
      </w:pPr>
      <w:r>
        <w:rPr>
          <w:b/>
        </w:rPr>
        <w:t>Code Review – in class</w:t>
      </w:r>
    </w:p>
    <w:p w14:paraId="760AB2EE" w14:textId="42888938" w:rsidR="009B19DD" w:rsidRDefault="009B19DD" w:rsidP="00C56B0A">
      <w:pPr>
        <w:spacing w:line="240" w:lineRule="auto"/>
        <w:rPr>
          <w:b/>
        </w:rPr>
      </w:pPr>
      <w:r>
        <w:rPr>
          <w:b/>
        </w:rPr>
        <w:t>Review last week’s topic</w:t>
      </w:r>
    </w:p>
    <w:p w14:paraId="40A0B956" w14:textId="77777777" w:rsidR="008F75B9" w:rsidRPr="008F75B9" w:rsidRDefault="00306A3C" w:rsidP="00306A3C">
      <w:pPr>
        <w:pStyle w:val="ListParagraph"/>
        <w:numPr>
          <w:ilvl w:val="0"/>
          <w:numId w:val="11"/>
        </w:numPr>
        <w:spacing w:line="240" w:lineRule="auto"/>
      </w:pPr>
      <w:r w:rsidRPr="008F75B9">
        <w:t>Week 1</w:t>
      </w:r>
      <w:r w:rsidR="008F75B9">
        <w:t xml:space="preserve"> tutorial exercises</w:t>
      </w:r>
      <w:r w:rsidRPr="008F75B9">
        <w:t>:</w:t>
      </w:r>
      <w:r>
        <w:rPr>
          <w:b/>
        </w:rPr>
        <w:t xml:space="preserve"> </w:t>
      </w:r>
    </w:p>
    <w:p w14:paraId="124BBCA0" w14:textId="70F2DD53" w:rsidR="00306A3C" w:rsidRDefault="00306A3C" w:rsidP="008F75B9">
      <w:pPr>
        <w:pStyle w:val="ListParagraph"/>
        <w:numPr>
          <w:ilvl w:val="1"/>
          <w:numId w:val="11"/>
        </w:numPr>
        <w:spacing w:line="240" w:lineRule="auto"/>
      </w:pPr>
      <w:bookmarkStart w:id="0" w:name="_GoBack"/>
      <w:bookmarkEnd w:id="0"/>
      <w:r>
        <w:t xml:space="preserve">MVC Movies example: </w:t>
      </w:r>
      <w:hyperlink r:id="rId8" w:history="1">
        <w:r w:rsidRPr="004B10EA">
          <w:rPr>
            <w:rStyle w:val="Hyperlink"/>
          </w:rPr>
          <w:t>http://www.asp.net/mvc/overview/getting-started/introduction/adding-a-model</w:t>
        </w:r>
      </w:hyperlink>
    </w:p>
    <w:p w14:paraId="4118639C" w14:textId="77777777" w:rsidR="008F75B9" w:rsidRDefault="008F75B9" w:rsidP="00306A3C">
      <w:pPr>
        <w:pStyle w:val="ListParagraph"/>
        <w:numPr>
          <w:ilvl w:val="0"/>
          <w:numId w:val="11"/>
        </w:numPr>
        <w:spacing w:line="240" w:lineRule="auto"/>
      </w:pPr>
    </w:p>
    <w:p w14:paraId="5CD3D126" w14:textId="40EE5550" w:rsidR="00306A3C" w:rsidRPr="00306A3C" w:rsidRDefault="00306A3C" w:rsidP="009B19DD">
      <w:pPr>
        <w:pStyle w:val="ListParagraph"/>
        <w:numPr>
          <w:ilvl w:val="0"/>
          <w:numId w:val="12"/>
        </w:numPr>
        <w:spacing w:line="240" w:lineRule="auto"/>
        <w:rPr>
          <w:b/>
        </w:rPr>
      </w:pPr>
    </w:p>
    <w:p w14:paraId="701075EA" w14:textId="58B767B8" w:rsidR="009B19DD" w:rsidRPr="009B19DD" w:rsidRDefault="009B19DD" w:rsidP="009B19DD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Views. View templates include options with “scaffolding” for CRUD operations. We deleted that la</w:t>
      </w:r>
      <w:r w:rsidR="00306A3C">
        <w:t>st week. This week we’ll use it, but we’ll do it with the Add Controller wizard.</w:t>
      </w:r>
    </w:p>
    <w:p w14:paraId="6C077D89" w14:textId="57DA23AB" w:rsidR="00A31B00" w:rsidRDefault="00A31B00" w:rsidP="00C56B0A">
      <w:pPr>
        <w:spacing w:line="240" w:lineRule="auto"/>
        <w:rPr>
          <w:b/>
        </w:rPr>
      </w:pPr>
      <w:r>
        <w:rPr>
          <w:b/>
        </w:rPr>
        <w:t>Models and EF</w:t>
      </w:r>
    </w:p>
    <w:p w14:paraId="4110ACE7" w14:textId="306B11D3" w:rsidR="00473B07" w:rsidRDefault="00473B07" w:rsidP="00A31B00">
      <w:pPr>
        <w:pStyle w:val="ListParagraph"/>
        <w:numPr>
          <w:ilvl w:val="0"/>
          <w:numId w:val="11"/>
        </w:numPr>
        <w:spacing w:line="240" w:lineRule="auto"/>
      </w:pPr>
      <w:r>
        <w:t>Models are POCO (mention history of POJO vs. Enterprise Beans)</w:t>
      </w:r>
    </w:p>
    <w:p w14:paraId="1D671480" w14:textId="5B58FEB8" w:rsidR="009B19DD" w:rsidRDefault="009B19DD" w:rsidP="009B19DD">
      <w:pPr>
        <w:pStyle w:val="ListParagraph"/>
        <w:numPr>
          <w:ilvl w:val="1"/>
          <w:numId w:val="11"/>
        </w:numPr>
        <w:spacing w:line="240" w:lineRule="auto"/>
      </w:pPr>
      <w:r>
        <w:t>Use virtual properties so that the framework can override them and enable advanced features- like knowing when a property changes.</w:t>
      </w:r>
    </w:p>
    <w:p w14:paraId="54287484" w14:textId="35D39BAC" w:rsidR="00306A3C" w:rsidRDefault="00306A3C" w:rsidP="009B19DD">
      <w:pPr>
        <w:pStyle w:val="ListParagraph"/>
        <w:numPr>
          <w:ilvl w:val="1"/>
          <w:numId w:val="11"/>
        </w:numPr>
        <w:spacing w:line="240" w:lineRule="auto"/>
      </w:pPr>
      <w:r>
        <w:t>Can include the primary key ending in “ID”. EF will recognize this.</w:t>
      </w:r>
    </w:p>
    <w:p w14:paraId="1697A771" w14:textId="7992210C" w:rsidR="00473B07" w:rsidRDefault="009B19DD" w:rsidP="00A31B00">
      <w:pPr>
        <w:pStyle w:val="ListParagraph"/>
        <w:numPr>
          <w:ilvl w:val="0"/>
          <w:numId w:val="11"/>
        </w:numPr>
        <w:spacing w:line="240" w:lineRule="auto"/>
      </w:pPr>
      <w:r>
        <w:t>Scaffolding</w:t>
      </w:r>
    </w:p>
    <w:p w14:paraId="0F12F30A" w14:textId="65026E0B" w:rsidR="00306A3C" w:rsidRDefault="00306A3C" w:rsidP="00306A3C">
      <w:pPr>
        <w:pStyle w:val="ListParagraph"/>
        <w:numPr>
          <w:ilvl w:val="1"/>
          <w:numId w:val="11"/>
        </w:numPr>
        <w:spacing w:line="240" w:lineRule="auto"/>
      </w:pPr>
      <w:r>
        <w:t>From the Controllers folder, Add Controller, select MVC 5 Controller with views, using Entity Framework.</w:t>
      </w:r>
    </w:p>
    <w:p w14:paraId="29448AAB" w14:textId="45888076" w:rsidR="00306A3C" w:rsidRDefault="00306A3C" w:rsidP="00306A3C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proofErr w:type="spellStart"/>
      <w:r>
        <w:t>DbContext</w:t>
      </w:r>
      <w:proofErr w:type="spellEnd"/>
      <w:r>
        <w:t xml:space="preserve"> file is created and so is a </w:t>
      </w:r>
      <w:proofErr w:type="spellStart"/>
      <w:r>
        <w:t>DbSet</w:t>
      </w:r>
      <w:proofErr w:type="spellEnd"/>
    </w:p>
    <w:p w14:paraId="1FC2277A" w14:textId="7051561A" w:rsidR="00A31B00" w:rsidRDefault="00A31B00" w:rsidP="00A31B00">
      <w:pPr>
        <w:pStyle w:val="ListParagraph"/>
        <w:numPr>
          <w:ilvl w:val="0"/>
          <w:numId w:val="11"/>
        </w:numPr>
        <w:spacing w:line="240" w:lineRule="auto"/>
      </w:pPr>
      <w:r>
        <w:t>EF Code First. Contrast to Database first that they used last term.</w:t>
      </w:r>
    </w:p>
    <w:p w14:paraId="00CDFC2A" w14:textId="4ED93DD4" w:rsidR="003B6507" w:rsidRDefault="003B6507" w:rsidP="003B6507">
      <w:pPr>
        <w:pStyle w:val="ListParagraph"/>
        <w:numPr>
          <w:ilvl w:val="1"/>
          <w:numId w:val="11"/>
        </w:numPr>
        <w:spacing w:line="240" w:lineRule="auto"/>
      </w:pPr>
      <w:r>
        <w:t xml:space="preserve">Requires a </w:t>
      </w:r>
      <w:proofErr w:type="spellStart"/>
      <w:r>
        <w:t>DbC</w:t>
      </w:r>
      <w:r w:rsidR="00473B07">
        <w:t>o</w:t>
      </w:r>
      <w:r>
        <w:t>ntext</w:t>
      </w:r>
      <w:proofErr w:type="spellEnd"/>
      <w:r>
        <w:t xml:space="preserve"> class and a </w:t>
      </w:r>
      <w:proofErr w:type="spellStart"/>
      <w:r>
        <w:t>DbSet</w:t>
      </w:r>
      <w:proofErr w:type="spellEnd"/>
      <w:r>
        <w:t xml:space="preserve"> for each model class.</w:t>
      </w:r>
    </w:p>
    <w:p w14:paraId="506EC8FF" w14:textId="62043CE0" w:rsidR="003B6507" w:rsidRDefault="003B6507" w:rsidP="003B6507">
      <w:pPr>
        <w:pStyle w:val="ListParagraph"/>
        <w:numPr>
          <w:ilvl w:val="1"/>
          <w:numId w:val="11"/>
        </w:numPr>
        <w:spacing w:line="240" w:lineRule="auto"/>
      </w:pPr>
      <w:r>
        <w:t>Connection string: identifies and provides connection information for the database</w:t>
      </w:r>
    </w:p>
    <w:p w14:paraId="0FE51285" w14:textId="217A8C90" w:rsidR="003B6507" w:rsidRDefault="003B6507" w:rsidP="003B6507">
      <w:pPr>
        <w:pStyle w:val="ListParagraph"/>
        <w:numPr>
          <w:ilvl w:val="2"/>
          <w:numId w:val="11"/>
        </w:numPr>
        <w:spacing w:line="240" w:lineRule="auto"/>
      </w:pPr>
      <w:r>
        <w:t>Two versions: one for development and one for production</w:t>
      </w:r>
    </w:p>
    <w:p w14:paraId="57A03EEE" w14:textId="56B7A80A" w:rsidR="003B6507" w:rsidRDefault="003B6507" w:rsidP="003B6507">
      <w:pPr>
        <w:pStyle w:val="ListParagraph"/>
        <w:numPr>
          <w:ilvl w:val="2"/>
          <w:numId w:val="11"/>
        </w:numPr>
        <w:spacing w:line="240" w:lineRule="auto"/>
      </w:pPr>
      <w:r>
        <w:t xml:space="preserve">Development version uses </w:t>
      </w:r>
      <w:proofErr w:type="spellStart"/>
      <w:r>
        <w:t>localDB</w:t>
      </w:r>
      <w:proofErr w:type="spellEnd"/>
      <w:r>
        <w:t xml:space="preserve"> (lightweight version of SQL Server) and by default is named the same as the </w:t>
      </w:r>
      <w:proofErr w:type="spellStart"/>
      <w:r>
        <w:t>DbContext</w:t>
      </w:r>
      <w:proofErr w:type="spellEnd"/>
      <w:r>
        <w:t xml:space="preserve"> class. (Can be created automatically).</w:t>
      </w:r>
    </w:p>
    <w:p w14:paraId="3AC985FE" w14:textId="33411588" w:rsidR="003B6507" w:rsidRDefault="003B6507" w:rsidP="003B6507">
      <w:pPr>
        <w:pStyle w:val="ListParagraph"/>
        <w:numPr>
          <w:ilvl w:val="2"/>
          <w:numId w:val="11"/>
        </w:numPr>
        <w:spacing w:line="240" w:lineRule="auto"/>
      </w:pPr>
      <w:r>
        <w:t xml:space="preserve">Stored in </w:t>
      </w:r>
      <w:proofErr w:type="spellStart"/>
      <w:r>
        <w:t>Web.config</w:t>
      </w:r>
      <w:proofErr w:type="spellEnd"/>
    </w:p>
    <w:p w14:paraId="60262AB4" w14:textId="77777777" w:rsidR="003B6507" w:rsidRDefault="003B6507" w:rsidP="003B6507">
      <w:pPr>
        <w:pStyle w:val="ListParagraph"/>
        <w:numPr>
          <w:ilvl w:val="2"/>
          <w:numId w:val="11"/>
        </w:numPr>
        <w:spacing w:line="240" w:lineRule="auto"/>
      </w:pPr>
    </w:p>
    <w:p w14:paraId="640C5693" w14:textId="77777777" w:rsidR="00A31B00" w:rsidRPr="00A31B00" w:rsidRDefault="00A31B00" w:rsidP="00A31B00">
      <w:pPr>
        <w:pStyle w:val="ListParagraph"/>
        <w:numPr>
          <w:ilvl w:val="0"/>
          <w:numId w:val="11"/>
        </w:num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306A3C" w:rsidRDefault="00306A3C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306A3C" w:rsidRDefault="0030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306A3C" w:rsidRDefault="00306A3C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306A3C" w:rsidRDefault="0030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35EBD6CD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Tuesday, January 19,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EC21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6A3C"/>
    <w:rsid w:val="00372905"/>
    <w:rsid w:val="003B6507"/>
    <w:rsid w:val="00445FEA"/>
    <w:rsid w:val="00473B07"/>
    <w:rsid w:val="00556C32"/>
    <w:rsid w:val="005B78BE"/>
    <w:rsid w:val="00673710"/>
    <w:rsid w:val="00794793"/>
    <w:rsid w:val="007B0681"/>
    <w:rsid w:val="008F75B9"/>
    <w:rsid w:val="00912D98"/>
    <w:rsid w:val="009B19DD"/>
    <w:rsid w:val="00A31B00"/>
    <w:rsid w:val="00B83FA7"/>
    <w:rsid w:val="00BB2F27"/>
    <w:rsid w:val="00C56B0A"/>
    <w:rsid w:val="00CA69FC"/>
    <w:rsid w:val="00D72D47"/>
    <w:rsid w:val="00E17177"/>
    <w:rsid w:val="00EB0DE4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sp.net/mvc/overview/getting-started/introduction/adding-a-mode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32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cp:lastPrinted>2014-01-06T23:49:00Z</cp:lastPrinted>
  <dcterms:created xsi:type="dcterms:W3CDTF">2016-01-19T16:10:00Z</dcterms:created>
  <dcterms:modified xsi:type="dcterms:W3CDTF">2016-01-19T17:22:00Z</dcterms:modified>
</cp:coreProperties>
</file>