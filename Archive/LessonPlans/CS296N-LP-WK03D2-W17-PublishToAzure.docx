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879"/>
      </w:tblGrid>
      <w:tr w:rsidR="00BB2F27" w:rsidRPr="00BB2F27" w14:paraId="6D7C0FEA" w14:textId="77777777" w:rsidTr="00BB2F27">
        <w:trPr>
          <w:trHeight w:val="260"/>
        </w:trPr>
        <w:tc>
          <w:tcPr>
            <w:tcW w:w="0" w:type="auto"/>
          </w:tcPr>
          <w:p w14:paraId="40C38CAE" w14:textId="77777777" w:rsidR="00BB2F27" w:rsidRPr="00BB2F27" w:rsidRDefault="00BB2F27" w:rsidP="00BB2F27">
            <w:pPr>
              <w:spacing w:line="240" w:lineRule="auto"/>
            </w:pPr>
            <w:r w:rsidRPr="00BB2F27">
              <w:t>Intro to MVC</w:t>
            </w:r>
          </w:p>
        </w:tc>
        <w:tc>
          <w:tcPr>
            <w:tcW w:w="0" w:type="auto"/>
          </w:tcPr>
          <w:p w14:paraId="28F8D7D0" w14:textId="73AE2848" w:rsidR="002F564E" w:rsidRPr="002F564E" w:rsidRDefault="00A31B00" w:rsidP="00BB2F27">
            <w:pPr>
              <w:spacing w:line="240" w:lineRule="auto"/>
            </w:pPr>
            <w:r>
              <w:t>Midterm</w:t>
            </w:r>
            <w:r w:rsidR="002F564E">
              <w:t xml:space="preserve">, </w:t>
            </w:r>
            <w:r w:rsidR="002F564E" w:rsidRPr="002F564E">
              <w:rPr>
                <w:color w:val="000000"/>
              </w:rPr>
              <w:t>Navigation</w:t>
            </w:r>
          </w:p>
        </w:tc>
      </w:tr>
      <w:tr w:rsidR="00BB2F27" w:rsidRPr="00BB2F27" w14:paraId="264028BF" w14:textId="77777777" w:rsidTr="00BB2F27">
        <w:tc>
          <w:tcPr>
            <w:tcW w:w="0" w:type="auto"/>
          </w:tcPr>
          <w:p w14:paraId="4B7B7D8B" w14:textId="12CD5C28" w:rsidR="00BB2F27" w:rsidRPr="002F564E" w:rsidRDefault="002F564E" w:rsidP="00742C28">
            <w:pPr>
              <w:spacing w:line="240" w:lineRule="auto"/>
            </w:pPr>
            <w:r w:rsidRPr="00A22458">
              <w:t>Controllers and V</w:t>
            </w:r>
            <w:r w:rsidR="00BB2F27" w:rsidRPr="00A22458">
              <w:t>iews</w:t>
            </w:r>
          </w:p>
        </w:tc>
        <w:tc>
          <w:tcPr>
            <w:tcW w:w="0" w:type="auto"/>
          </w:tcPr>
          <w:p w14:paraId="5B8C08F3" w14:textId="39686DA8" w:rsidR="00BB2F27" w:rsidRPr="002F564E" w:rsidRDefault="002F564E" w:rsidP="00A31B00">
            <w:pPr>
              <w:spacing w:line="240" w:lineRule="auto"/>
            </w:pPr>
            <w:r w:rsidRPr="002F564E">
              <w:rPr>
                <w:color w:val="000000"/>
              </w:rPr>
              <w:t>Forms and Tag Helpers</w:t>
            </w:r>
          </w:p>
        </w:tc>
      </w:tr>
      <w:tr w:rsidR="00BB2F27" w:rsidRPr="00BB2F27" w14:paraId="68356F0F" w14:textId="77777777" w:rsidTr="00BB2F27">
        <w:tc>
          <w:tcPr>
            <w:tcW w:w="0" w:type="auto"/>
          </w:tcPr>
          <w:p w14:paraId="0667F265" w14:textId="2F4CEF2E" w:rsidR="00BB2F27" w:rsidRPr="002F564E" w:rsidRDefault="00742C28" w:rsidP="00742C28">
            <w:pPr>
              <w:spacing w:line="240" w:lineRule="auto"/>
            </w:pPr>
            <w:r>
              <w:rPr>
                <w:highlight w:val="yellow"/>
              </w:rPr>
              <w:t>Unit Testing, Publishing to Azure</w:t>
            </w:r>
          </w:p>
        </w:tc>
        <w:tc>
          <w:tcPr>
            <w:tcW w:w="0" w:type="auto"/>
          </w:tcPr>
          <w:p w14:paraId="5CCAB959" w14:textId="5A774B5B" w:rsidR="00BB2F27" w:rsidRPr="002F564E" w:rsidRDefault="002F564E" w:rsidP="00BB2F27">
            <w:pPr>
              <w:spacing w:line="240" w:lineRule="auto"/>
            </w:pPr>
            <w:r w:rsidRPr="002F564E">
              <w:rPr>
                <w:color w:val="000000"/>
              </w:rPr>
              <w:t>Annotation and validation</w:t>
            </w:r>
          </w:p>
        </w:tc>
      </w:tr>
      <w:tr w:rsidR="00BB2F27" w:rsidRPr="00BB2F27" w14:paraId="3CDFF03A" w14:textId="77777777" w:rsidTr="00BB2F27">
        <w:tc>
          <w:tcPr>
            <w:tcW w:w="0" w:type="auto"/>
          </w:tcPr>
          <w:p w14:paraId="64F28995" w14:textId="35884128" w:rsidR="00BB2F27" w:rsidRPr="00BB2F27" w:rsidRDefault="00742C28" w:rsidP="00BB2F27">
            <w:pPr>
              <w:spacing w:line="240" w:lineRule="auto"/>
            </w:pPr>
            <w:r w:rsidRPr="00742C28">
              <w:t>Dependency Injection</w:t>
            </w:r>
            <w:r w:rsidR="001C29B5">
              <w:t>, Models</w:t>
            </w:r>
          </w:p>
        </w:tc>
        <w:tc>
          <w:tcPr>
            <w:tcW w:w="0" w:type="auto"/>
          </w:tcPr>
          <w:p w14:paraId="479511FD" w14:textId="052C324E" w:rsidR="00BB2F27" w:rsidRPr="002F564E" w:rsidRDefault="002F564E" w:rsidP="00BB2F27">
            <w:pPr>
              <w:spacing w:line="240" w:lineRule="auto"/>
            </w:pPr>
            <w:r w:rsidRPr="002F564E">
              <w:t>Authentication</w:t>
            </w:r>
          </w:p>
        </w:tc>
      </w:tr>
      <w:tr w:rsidR="00BB2F27" w:rsidRPr="00BB2F27" w14:paraId="51CCBE14" w14:textId="77777777" w:rsidTr="00BB2F27">
        <w:tc>
          <w:tcPr>
            <w:tcW w:w="0" w:type="auto"/>
          </w:tcPr>
          <w:p w14:paraId="760FA853" w14:textId="4738700D" w:rsidR="00BB2F27" w:rsidRPr="00742C28" w:rsidRDefault="002F564E" w:rsidP="00BB2F27">
            <w:pPr>
              <w:spacing w:line="240" w:lineRule="auto"/>
            </w:pPr>
            <w:r w:rsidRPr="00742C28">
              <w:rPr>
                <w:strike/>
              </w:rPr>
              <w:t>Customizing Scaffolding</w:t>
            </w:r>
            <w:r w:rsidR="00742C28" w:rsidRPr="002F564E">
              <w:t xml:space="preserve"> </w:t>
            </w:r>
            <w:r w:rsidR="00742C28">
              <w:br/>
            </w:r>
            <w:r w:rsidR="00742C28" w:rsidRPr="002F564E">
              <w:t>Entity Framework and Scaffolding</w:t>
            </w:r>
          </w:p>
        </w:tc>
        <w:tc>
          <w:tcPr>
            <w:tcW w:w="0" w:type="auto"/>
          </w:tcPr>
          <w:p w14:paraId="51B96E63" w14:textId="72339755" w:rsidR="00BB2F27" w:rsidRPr="00BB2F27" w:rsidRDefault="002F564E" w:rsidP="002F564E">
            <w:r w:rsidRPr="00286740">
              <w:rPr>
                <w:strike/>
                <w:color w:val="000000"/>
              </w:rPr>
              <w:t>API Controllers</w:t>
            </w:r>
            <w:r>
              <w:rPr>
                <w:color w:val="000000"/>
              </w:rPr>
              <w:t xml:space="preserve">, </w:t>
            </w:r>
            <w:r w:rsidR="00742C28">
              <w:t>Authorization</w:t>
            </w:r>
            <w:r w:rsidR="00742C28">
              <w:rPr>
                <w:color w:val="000000"/>
              </w:rPr>
              <w:br/>
            </w:r>
            <w:r>
              <w:rPr>
                <w:color w:val="000000"/>
              </w:rPr>
              <w:t>Final</w:t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21AA56BC" w14:textId="6030682D" w:rsidR="00CA69FC" w:rsidRDefault="00E633A5" w:rsidP="00CC38D7">
      <w:pPr>
        <w:spacing w:line="240" w:lineRule="auto"/>
        <w:rPr>
          <w:u w:val="single"/>
        </w:rPr>
      </w:pPr>
      <w:r w:rsidRPr="00E633A5">
        <w:rPr>
          <w:u w:val="single"/>
        </w:rPr>
        <w:t>Intro</w:t>
      </w:r>
    </w:p>
    <w:p w14:paraId="15872FD7" w14:textId="27DB7792" w:rsidR="00E633A5" w:rsidRDefault="00E633A5" w:rsidP="00CC38D7">
      <w:pPr>
        <w:spacing w:line="240" w:lineRule="auto"/>
      </w:pPr>
      <w:r w:rsidRPr="00E633A5">
        <w:t>Review Syllabus changes</w:t>
      </w:r>
      <w:r>
        <w:t xml:space="preserve">: schedule and grade distribution (more for </w:t>
      </w:r>
      <w:r w:rsidR="00FF57CC">
        <w:t xml:space="preserve">the </w:t>
      </w:r>
      <w:r>
        <w:t>term project, less for exams)</w:t>
      </w:r>
    </w:p>
    <w:p w14:paraId="2986DC1B" w14:textId="35B6B6E6" w:rsidR="00FF57CC" w:rsidRPr="0038046A" w:rsidRDefault="00FF57CC" w:rsidP="00CC38D7">
      <w:pPr>
        <w:spacing w:line="240" w:lineRule="auto"/>
      </w:pPr>
      <w:r w:rsidRPr="0038046A">
        <w:rPr>
          <w:u w:val="single"/>
        </w:rPr>
        <w:t>xUnit</w:t>
      </w:r>
    </w:p>
    <w:p w14:paraId="787E7471" w14:textId="735CF311" w:rsidR="0038046A" w:rsidRDefault="0038046A" w:rsidP="0038046A">
      <w:pPr>
        <w:pStyle w:val="ListParagraph"/>
        <w:numPr>
          <w:ilvl w:val="0"/>
          <w:numId w:val="20"/>
        </w:numPr>
        <w:spacing w:line="240" w:lineRule="auto"/>
      </w:pPr>
      <w:r w:rsidRPr="0038046A">
        <w:t xml:space="preserve">Official Web Site: </w:t>
      </w:r>
      <w:hyperlink r:id="rId7" w:history="1">
        <w:r w:rsidRPr="000F133F">
          <w:rPr>
            <w:rStyle w:val="Hyperlink"/>
          </w:rPr>
          <w:t>https://xunit.github.io</w:t>
        </w:r>
      </w:hyperlink>
      <w:r>
        <w:t xml:space="preserve"> </w:t>
      </w:r>
    </w:p>
    <w:p w14:paraId="48350300" w14:textId="4CBC9DC6" w:rsidR="0038046A" w:rsidRDefault="001F11B4" w:rsidP="0038046A">
      <w:pPr>
        <w:pStyle w:val="ListParagraph"/>
        <w:numPr>
          <w:ilvl w:val="0"/>
          <w:numId w:val="20"/>
        </w:numPr>
        <w:spacing w:line="240" w:lineRule="auto"/>
      </w:pPr>
      <w:r>
        <w:t xml:space="preserve">Adding setup, </w:t>
      </w:r>
      <w:r w:rsidR="0038046A">
        <w:t>tear-down</w:t>
      </w:r>
      <w:r>
        <w:t>, and test fixtures</w:t>
      </w:r>
      <w:r w:rsidR="0038046A">
        <w:t xml:space="preserve"> to a test class: </w:t>
      </w:r>
      <w:hyperlink r:id="rId8" w:history="1">
        <w:r w:rsidRPr="000F133F">
          <w:rPr>
            <w:rStyle w:val="Hyperlink"/>
          </w:rPr>
          <w:t>https://xunit.github.io/docs/shared-context.html</w:t>
        </w:r>
      </w:hyperlink>
      <w:r>
        <w:t xml:space="preserve"> </w:t>
      </w:r>
    </w:p>
    <w:p w14:paraId="4FEEDCBF" w14:textId="77777777" w:rsidR="001F11B4" w:rsidRDefault="001F11B4" w:rsidP="001F11B4">
      <w:pPr>
        <w:pStyle w:val="ListParagraph"/>
        <w:spacing w:line="240" w:lineRule="auto"/>
        <w:ind w:left="360"/>
      </w:pPr>
    </w:p>
    <w:p w14:paraId="6D96415D" w14:textId="77777777" w:rsidR="0067123D" w:rsidRPr="00E80CBB" w:rsidRDefault="0067123D" w:rsidP="0067123D">
      <w:pPr>
        <w:spacing w:line="240" w:lineRule="auto"/>
        <w:rPr>
          <w:u w:val="single"/>
        </w:rPr>
      </w:pPr>
      <w:r w:rsidRPr="00E80CBB">
        <w:rPr>
          <w:u w:val="single"/>
        </w:rPr>
        <w:t>Developer Exception Pages</w:t>
      </w:r>
    </w:p>
    <w:p w14:paraId="38568C64" w14:textId="77777777" w:rsidR="0067123D" w:rsidRDefault="0067123D" w:rsidP="0067123D">
      <w:pPr>
        <w:spacing w:line="240" w:lineRule="auto"/>
        <w:rPr>
          <w:rFonts w:ascii="Times New Roman" w:hAnsi="Times New Roman"/>
          <w:sz w:val="18"/>
          <w:szCs w:val="18"/>
        </w:rPr>
      </w:pPr>
      <w:r>
        <w:t>Ch. 6, page 138</w:t>
      </w:r>
      <w:r>
        <w:br/>
        <w:t>In Startup.cs, Configure method:</w:t>
      </w:r>
      <w:r>
        <w:br/>
      </w:r>
      <w:r>
        <w:rPr>
          <w:rFonts w:ascii="Times New Roman" w:hAnsi="Times New Roman"/>
          <w:sz w:val="18"/>
          <w:szCs w:val="18"/>
        </w:rPr>
        <w:t>app.UseDeveloperExceptionPage();</w:t>
      </w:r>
    </w:p>
    <w:p w14:paraId="77BECB9D" w14:textId="77777777" w:rsidR="0067123D" w:rsidRDefault="0067123D" w:rsidP="001F11B4">
      <w:pPr>
        <w:pStyle w:val="ListParagraph"/>
        <w:spacing w:line="240" w:lineRule="auto"/>
        <w:ind w:left="0"/>
        <w:rPr>
          <w:u w:val="single"/>
        </w:rPr>
      </w:pPr>
    </w:p>
    <w:p w14:paraId="19975F62" w14:textId="4B267518" w:rsidR="001F11B4" w:rsidRDefault="00A35FE6" w:rsidP="001F11B4">
      <w:pPr>
        <w:pStyle w:val="ListParagraph"/>
        <w:spacing w:line="240" w:lineRule="auto"/>
        <w:ind w:left="0"/>
        <w:rPr>
          <w:u w:val="single"/>
        </w:rPr>
      </w:pPr>
      <w:r w:rsidRPr="00A35FE6">
        <w:rPr>
          <w:u w:val="single"/>
        </w:rPr>
        <w:t>Lambda Expressions</w:t>
      </w:r>
    </w:p>
    <w:p w14:paraId="4593D058" w14:textId="20EBEF7E" w:rsidR="00A35FE6" w:rsidRDefault="00A35FE6" w:rsidP="00A35FE6">
      <w:pPr>
        <w:pStyle w:val="ListParagraph"/>
        <w:numPr>
          <w:ilvl w:val="0"/>
          <w:numId w:val="21"/>
        </w:numPr>
        <w:spacing w:line="240" w:lineRule="auto"/>
      </w:pPr>
      <w:r w:rsidRPr="00A35FE6">
        <w:t>Method definition</w:t>
      </w:r>
      <w:r>
        <w:t xml:space="preserve"> (see demo and Ch. 6, HomeController, Index)</w:t>
      </w:r>
    </w:p>
    <w:p w14:paraId="39EBAA2A" w14:textId="6A39B244" w:rsidR="00A35FE6" w:rsidRDefault="00A35FE6" w:rsidP="00A35FE6">
      <w:pPr>
        <w:pStyle w:val="ListParagraph"/>
        <w:numPr>
          <w:ilvl w:val="0"/>
          <w:numId w:val="21"/>
        </w:numPr>
        <w:spacing w:line="240" w:lineRule="auto"/>
      </w:pPr>
      <w:r>
        <w:t>Anonymous method definition</w:t>
      </w:r>
      <w:r w:rsidR="0091345F">
        <w:t xml:space="preserve"> (see demo and Ch. 6 HomeController, Index with LINQ query)</w:t>
      </w:r>
    </w:p>
    <w:p w14:paraId="52B30A6D" w14:textId="425C29B1" w:rsidR="007713FC" w:rsidRDefault="00F03020" w:rsidP="00E80CBB">
      <w:pPr>
        <w:pStyle w:val="ListParagraph"/>
        <w:numPr>
          <w:ilvl w:val="0"/>
          <w:numId w:val="21"/>
        </w:numPr>
        <w:spacing w:line="240" w:lineRule="auto"/>
      </w:pPr>
      <w:r>
        <w:t>Read only property</w:t>
      </w:r>
      <w:r w:rsidR="0067123D">
        <w:t xml:space="preserve"> (see demo)</w:t>
      </w:r>
    </w:p>
    <w:p w14:paraId="2257EBD4" w14:textId="7605C785" w:rsidR="0067123D" w:rsidRDefault="0067123D" w:rsidP="0067123D">
      <w:pPr>
        <w:spacing w:line="240" w:lineRule="auto"/>
        <w:rPr>
          <w:u w:val="single"/>
        </w:rPr>
      </w:pPr>
      <w:r w:rsidRPr="0067123D">
        <w:rPr>
          <w:u w:val="single"/>
        </w:rPr>
        <w:t>Publish to Azure</w:t>
      </w:r>
    </w:p>
    <w:p w14:paraId="56C42057" w14:textId="460D7D88" w:rsidR="0067123D" w:rsidRDefault="0067123D" w:rsidP="0067123D">
      <w:pPr>
        <w:spacing w:line="240" w:lineRule="auto"/>
        <w:rPr>
          <w:rStyle w:val="Hyperlink"/>
        </w:rPr>
      </w:pPr>
      <w:hyperlink r:id="rId9" w:history="1">
        <w:r w:rsidRPr="008D7865">
          <w:rPr>
            <w:rStyle w:val="Hyperlink"/>
          </w:rPr>
          <w:t>https://docs.microsoft.com/en-us/aspnet/core/tutorials/publish-to-azure-webapp-using-vs</w:t>
        </w:r>
      </w:hyperlink>
    </w:p>
    <w:p w14:paraId="0E95944A" w14:textId="77777777" w:rsidR="0067123D" w:rsidRPr="0067123D" w:rsidRDefault="0067123D" w:rsidP="0067123D">
      <w:pPr>
        <w:spacing w:line="240" w:lineRule="auto"/>
        <w:rPr>
          <w:u w:val="single"/>
        </w:rPr>
      </w:pPr>
      <w:bookmarkStart w:id="0" w:name="_GoBack"/>
      <w:bookmarkEnd w:id="0"/>
    </w:p>
    <w:p w14:paraId="3F484605" w14:textId="77777777" w:rsidR="007713FC" w:rsidRPr="00A35FE6" w:rsidRDefault="007713FC" w:rsidP="00E80CBB">
      <w:pPr>
        <w:spacing w:line="240" w:lineRule="auto"/>
      </w:pPr>
    </w:p>
    <w:sectPr w:rsidR="007713FC" w:rsidRPr="00A35FE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938A9" w14:textId="77777777" w:rsidR="003F4E59" w:rsidRDefault="003F4E59">
      <w:pPr>
        <w:spacing w:after="0" w:line="240" w:lineRule="auto"/>
      </w:pPr>
      <w:r>
        <w:separator/>
      </w:r>
    </w:p>
  </w:endnote>
  <w:endnote w:type="continuationSeparator" w:id="0">
    <w:p w14:paraId="10F80ED4" w14:textId="77777777" w:rsidR="003F4E59" w:rsidRDefault="003F4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182D" w14:textId="77777777" w:rsidR="00306A3C" w:rsidRDefault="00306A3C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B36F3" w14:textId="77777777" w:rsidR="003F4E59" w:rsidRDefault="003F4E59">
      <w:pPr>
        <w:spacing w:after="0" w:line="240" w:lineRule="auto"/>
      </w:pPr>
      <w:r>
        <w:separator/>
      </w:r>
    </w:p>
  </w:footnote>
  <w:footnote w:type="continuationSeparator" w:id="0">
    <w:p w14:paraId="15C8CE54" w14:textId="77777777" w:rsidR="003F4E59" w:rsidRDefault="003F4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C09CC" w14:textId="41F661DA" w:rsidR="00306A3C" w:rsidRPr="00303242" w:rsidRDefault="00306A3C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="00742C28">
      <w:rPr>
        <w:b/>
        <w:sz w:val="24"/>
        <w:szCs w:val="24"/>
      </w:rPr>
      <w:t>Thursday, January 26</w:t>
    </w:r>
    <w:r w:rsidR="002F564E">
      <w:rPr>
        <w:b/>
        <w:sz w:val="24"/>
        <w:szCs w:val="24"/>
      </w:rPr>
      <w:t>, 2017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7EEEE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8A7260"/>
    <w:multiLevelType w:val="hybridMultilevel"/>
    <w:tmpl w:val="43383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98D63EA"/>
    <w:multiLevelType w:val="hybridMultilevel"/>
    <w:tmpl w:val="AD6E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EE6FAF"/>
    <w:multiLevelType w:val="hybridMultilevel"/>
    <w:tmpl w:val="CCCEB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64568D2"/>
    <w:multiLevelType w:val="hybridMultilevel"/>
    <w:tmpl w:val="28BC1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2F0568E"/>
    <w:multiLevelType w:val="hybridMultilevel"/>
    <w:tmpl w:val="8FA4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F643F"/>
    <w:multiLevelType w:val="hybridMultilevel"/>
    <w:tmpl w:val="E3A24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0096948"/>
    <w:multiLevelType w:val="hybridMultilevel"/>
    <w:tmpl w:val="7156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AB422A"/>
    <w:multiLevelType w:val="hybridMultilevel"/>
    <w:tmpl w:val="12549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9">
    <w:nsid w:val="669654E6"/>
    <w:multiLevelType w:val="hybridMultilevel"/>
    <w:tmpl w:val="89C6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2E17E8"/>
    <w:multiLevelType w:val="hybridMultilevel"/>
    <w:tmpl w:val="8CAA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9"/>
  </w:num>
  <w:num w:numId="12">
    <w:abstractNumId w:val="18"/>
  </w:num>
  <w:num w:numId="13">
    <w:abstractNumId w:val="11"/>
  </w:num>
  <w:num w:numId="14">
    <w:abstractNumId w:val="14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553D"/>
    <w:rsid w:val="000E0941"/>
    <w:rsid w:val="00172A27"/>
    <w:rsid w:val="001C29B5"/>
    <w:rsid w:val="001E2F16"/>
    <w:rsid w:val="001F11B4"/>
    <w:rsid w:val="00260149"/>
    <w:rsid w:val="00286740"/>
    <w:rsid w:val="002D6BD4"/>
    <w:rsid w:val="002F564E"/>
    <w:rsid w:val="00301E7A"/>
    <w:rsid w:val="00306A3C"/>
    <w:rsid w:val="00372905"/>
    <w:rsid w:val="00374BEC"/>
    <w:rsid w:val="0038046A"/>
    <w:rsid w:val="003B4709"/>
    <w:rsid w:val="003B6507"/>
    <w:rsid w:val="003C0AC0"/>
    <w:rsid w:val="003E435E"/>
    <w:rsid w:val="003F4E59"/>
    <w:rsid w:val="00445FEA"/>
    <w:rsid w:val="00473B07"/>
    <w:rsid w:val="005501E1"/>
    <w:rsid w:val="005543EA"/>
    <w:rsid w:val="00556C32"/>
    <w:rsid w:val="005B78BE"/>
    <w:rsid w:val="0064467E"/>
    <w:rsid w:val="00670631"/>
    <w:rsid w:val="0067123D"/>
    <w:rsid w:val="00673710"/>
    <w:rsid w:val="00724AFF"/>
    <w:rsid w:val="00742C28"/>
    <w:rsid w:val="007713FC"/>
    <w:rsid w:val="00794793"/>
    <w:rsid w:val="007B0681"/>
    <w:rsid w:val="0082164D"/>
    <w:rsid w:val="00886905"/>
    <w:rsid w:val="008A5F81"/>
    <w:rsid w:val="008A74A1"/>
    <w:rsid w:val="008F75B9"/>
    <w:rsid w:val="00912D98"/>
    <w:rsid w:val="0091345F"/>
    <w:rsid w:val="009B19DD"/>
    <w:rsid w:val="00A22458"/>
    <w:rsid w:val="00A31B00"/>
    <w:rsid w:val="00A35FE6"/>
    <w:rsid w:val="00A509C8"/>
    <w:rsid w:val="00A54604"/>
    <w:rsid w:val="00A96DBA"/>
    <w:rsid w:val="00B200C4"/>
    <w:rsid w:val="00B475D4"/>
    <w:rsid w:val="00B83FA7"/>
    <w:rsid w:val="00BB2F27"/>
    <w:rsid w:val="00C56B0A"/>
    <w:rsid w:val="00C934FB"/>
    <w:rsid w:val="00CA69FC"/>
    <w:rsid w:val="00CC0131"/>
    <w:rsid w:val="00CC38D7"/>
    <w:rsid w:val="00D10F5A"/>
    <w:rsid w:val="00D16DA1"/>
    <w:rsid w:val="00D21CB9"/>
    <w:rsid w:val="00D53B73"/>
    <w:rsid w:val="00D72D47"/>
    <w:rsid w:val="00DA5C2E"/>
    <w:rsid w:val="00E17177"/>
    <w:rsid w:val="00E57C1C"/>
    <w:rsid w:val="00E633A5"/>
    <w:rsid w:val="00E80CBB"/>
    <w:rsid w:val="00E91F9B"/>
    <w:rsid w:val="00EB0DE4"/>
    <w:rsid w:val="00EC2801"/>
    <w:rsid w:val="00ED42E6"/>
    <w:rsid w:val="00F03020"/>
    <w:rsid w:val="00F31386"/>
    <w:rsid w:val="00F51B77"/>
    <w:rsid w:val="00F53C12"/>
    <w:rsid w:val="00FB7738"/>
    <w:rsid w:val="00FF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54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xunit.github.io" TargetMode="External"/><Relationship Id="rId8" Type="http://schemas.openxmlformats.org/officeDocument/2006/relationships/hyperlink" Target="https://xunit.github.io/docs/shared-context.html" TargetMode="External"/><Relationship Id="rId9" Type="http://schemas.openxmlformats.org/officeDocument/2006/relationships/hyperlink" Target="https://docs.microsoft.com/en-us/aspnet/core/tutorials/publish-to-azure-webapp-using-vs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19</TotalTime>
  <Pages>1</Pages>
  <Words>177</Words>
  <Characters>1011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7</cp:revision>
  <cp:lastPrinted>2014-01-06T23:49:00Z</cp:lastPrinted>
  <dcterms:created xsi:type="dcterms:W3CDTF">2017-01-25T03:56:00Z</dcterms:created>
  <dcterms:modified xsi:type="dcterms:W3CDTF">2017-01-25T05:51:00Z</dcterms:modified>
</cp:coreProperties>
</file>